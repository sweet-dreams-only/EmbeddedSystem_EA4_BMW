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F9A0BFC"/>
    <w:multiLevelType w:val="hybridMultilevel"/>
    <w:tmpl w:val="7FA6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Leser">
    <w15:presenceInfo w15:providerId="AD" w15:userId="S-1-5-21-1993528211-2586143117-3253031534-50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B1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28B"/>
    <w:rsid w:val="000558D3"/>
    <w:rsid w:val="000573ED"/>
    <w:rsid w:val="00057469"/>
    <w:rsid w:val="00057E0F"/>
    <w:rsid w:val="00063A7A"/>
    <w:rsid w:val="0006733C"/>
    <w:rsid w:val="000718C3"/>
    <w:rsid w:val="00076DD2"/>
    <w:rsid w:val="000815AF"/>
    <w:rsid w:val="00096B85"/>
    <w:rsid w:val="000A5462"/>
    <w:rsid w:val="000A5FB2"/>
    <w:rsid w:val="000B01C4"/>
    <w:rsid w:val="000B0DB8"/>
    <w:rsid w:val="000B37D5"/>
    <w:rsid w:val="000B5C1E"/>
    <w:rsid w:val="000B6648"/>
    <w:rsid w:val="000D2EE8"/>
    <w:rsid w:val="000E015E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36FC5"/>
    <w:rsid w:val="001449F2"/>
    <w:rsid w:val="00144BD1"/>
    <w:rsid w:val="00145E51"/>
    <w:rsid w:val="00152830"/>
    <w:rsid w:val="0017347D"/>
    <w:rsid w:val="00180DD1"/>
    <w:rsid w:val="00181748"/>
    <w:rsid w:val="001833C5"/>
    <w:rsid w:val="00186C07"/>
    <w:rsid w:val="00194117"/>
    <w:rsid w:val="00196283"/>
    <w:rsid w:val="001A069D"/>
    <w:rsid w:val="001A6A75"/>
    <w:rsid w:val="001A7961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0624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7CFF"/>
    <w:rsid w:val="00273A0B"/>
    <w:rsid w:val="0027478E"/>
    <w:rsid w:val="002905EB"/>
    <w:rsid w:val="00294F26"/>
    <w:rsid w:val="002A3DCD"/>
    <w:rsid w:val="002A4407"/>
    <w:rsid w:val="002A46ED"/>
    <w:rsid w:val="002A6127"/>
    <w:rsid w:val="002B094F"/>
    <w:rsid w:val="002B1587"/>
    <w:rsid w:val="002B2B02"/>
    <w:rsid w:val="002B3A30"/>
    <w:rsid w:val="002B6E4E"/>
    <w:rsid w:val="002B7D4B"/>
    <w:rsid w:val="002D2079"/>
    <w:rsid w:val="002D4CF3"/>
    <w:rsid w:val="002D7866"/>
    <w:rsid w:val="002D7C01"/>
    <w:rsid w:val="002E08B6"/>
    <w:rsid w:val="002E0FEE"/>
    <w:rsid w:val="002E3467"/>
    <w:rsid w:val="002E4849"/>
    <w:rsid w:val="002E6C0D"/>
    <w:rsid w:val="002E7E59"/>
    <w:rsid w:val="00307A0F"/>
    <w:rsid w:val="00312179"/>
    <w:rsid w:val="003129E3"/>
    <w:rsid w:val="00314939"/>
    <w:rsid w:val="003230E1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74D32"/>
    <w:rsid w:val="003849A4"/>
    <w:rsid w:val="00384C02"/>
    <w:rsid w:val="00385119"/>
    <w:rsid w:val="00387BF4"/>
    <w:rsid w:val="00393DBF"/>
    <w:rsid w:val="003A5B2A"/>
    <w:rsid w:val="003B4A55"/>
    <w:rsid w:val="003D456D"/>
    <w:rsid w:val="003E2A70"/>
    <w:rsid w:val="003F18D9"/>
    <w:rsid w:val="003F3205"/>
    <w:rsid w:val="00405E64"/>
    <w:rsid w:val="00410E30"/>
    <w:rsid w:val="004147D1"/>
    <w:rsid w:val="00421EDB"/>
    <w:rsid w:val="00431255"/>
    <w:rsid w:val="00436F3E"/>
    <w:rsid w:val="004377FE"/>
    <w:rsid w:val="00442322"/>
    <w:rsid w:val="00444F99"/>
    <w:rsid w:val="004526E6"/>
    <w:rsid w:val="004538E2"/>
    <w:rsid w:val="00453CBC"/>
    <w:rsid w:val="00454255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38D2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5984"/>
    <w:rsid w:val="00580C6B"/>
    <w:rsid w:val="00585674"/>
    <w:rsid w:val="0058629C"/>
    <w:rsid w:val="00591CEF"/>
    <w:rsid w:val="00592519"/>
    <w:rsid w:val="00593245"/>
    <w:rsid w:val="005955D1"/>
    <w:rsid w:val="005A1C6A"/>
    <w:rsid w:val="005A3EDE"/>
    <w:rsid w:val="005A5278"/>
    <w:rsid w:val="005A77EF"/>
    <w:rsid w:val="005B3586"/>
    <w:rsid w:val="005B6300"/>
    <w:rsid w:val="005B6345"/>
    <w:rsid w:val="005B6E2A"/>
    <w:rsid w:val="005C3AC2"/>
    <w:rsid w:val="005C6795"/>
    <w:rsid w:val="005C7490"/>
    <w:rsid w:val="005D297B"/>
    <w:rsid w:val="005E1F2C"/>
    <w:rsid w:val="005E4680"/>
    <w:rsid w:val="005E57D6"/>
    <w:rsid w:val="005E61CD"/>
    <w:rsid w:val="005E6392"/>
    <w:rsid w:val="005F16E7"/>
    <w:rsid w:val="005F2D10"/>
    <w:rsid w:val="005F3880"/>
    <w:rsid w:val="00600104"/>
    <w:rsid w:val="00600C6A"/>
    <w:rsid w:val="00601D3E"/>
    <w:rsid w:val="0060359A"/>
    <w:rsid w:val="006041A1"/>
    <w:rsid w:val="00607FBE"/>
    <w:rsid w:val="006114E3"/>
    <w:rsid w:val="00614D08"/>
    <w:rsid w:val="00617171"/>
    <w:rsid w:val="006171B3"/>
    <w:rsid w:val="006224AE"/>
    <w:rsid w:val="00633FE1"/>
    <w:rsid w:val="00635297"/>
    <w:rsid w:val="006374FA"/>
    <w:rsid w:val="00646455"/>
    <w:rsid w:val="00660449"/>
    <w:rsid w:val="00661FC2"/>
    <w:rsid w:val="00665E4E"/>
    <w:rsid w:val="00667AE7"/>
    <w:rsid w:val="00673A6E"/>
    <w:rsid w:val="00675873"/>
    <w:rsid w:val="0067654E"/>
    <w:rsid w:val="006811FF"/>
    <w:rsid w:val="00681DFC"/>
    <w:rsid w:val="00681E5A"/>
    <w:rsid w:val="006845E9"/>
    <w:rsid w:val="006862C8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6F6631"/>
    <w:rsid w:val="00702C1E"/>
    <w:rsid w:val="00705A59"/>
    <w:rsid w:val="00707BA6"/>
    <w:rsid w:val="00712878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90972"/>
    <w:rsid w:val="007A2CEC"/>
    <w:rsid w:val="007A3BEB"/>
    <w:rsid w:val="007A3D19"/>
    <w:rsid w:val="007B41B7"/>
    <w:rsid w:val="007B71B8"/>
    <w:rsid w:val="007C0067"/>
    <w:rsid w:val="007C3A2E"/>
    <w:rsid w:val="007C4A1B"/>
    <w:rsid w:val="007C4B48"/>
    <w:rsid w:val="007C7CA3"/>
    <w:rsid w:val="007D326F"/>
    <w:rsid w:val="007E00D7"/>
    <w:rsid w:val="007E0373"/>
    <w:rsid w:val="007E1C02"/>
    <w:rsid w:val="007E4EF4"/>
    <w:rsid w:val="007E625F"/>
    <w:rsid w:val="007E6421"/>
    <w:rsid w:val="007F2C36"/>
    <w:rsid w:val="007F746C"/>
    <w:rsid w:val="00803487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55FDA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3B4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24FE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3CE9"/>
    <w:rsid w:val="009253B7"/>
    <w:rsid w:val="00926383"/>
    <w:rsid w:val="0092752F"/>
    <w:rsid w:val="00930893"/>
    <w:rsid w:val="009318C4"/>
    <w:rsid w:val="009358E8"/>
    <w:rsid w:val="00942D04"/>
    <w:rsid w:val="00945677"/>
    <w:rsid w:val="009457F0"/>
    <w:rsid w:val="00947A9A"/>
    <w:rsid w:val="00947EA9"/>
    <w:rsid w:val="00957855"/>
    <w:rsid w:val="00964105"/>
    <w:rsid w:val="009643A3"/>
    <w:rsid w:val="00970DBB"/>
    <w:rsid w:val="0097381A"/>
    <w:rsid w:val="00974E72"/>
    <w:rsid w:val="009839AF"/>
    <w:rsid w:val="009877AA"/>
    <w:rsid w:val="00992EB9"/>
    <w:rsid w:val="009A588F"/>
    <w:rsid w:val="009B0C02"/>
    <w:rsid w:val="009B754B"/>
    <w:rsid w:val="009C5629"/>
    <w:rsid w:val="009C5E90"/>
    <w:rsid w:val="009C71A3"/>
    <w:rsid w:val="009C7F7D"/>
    <w:rsid w:val="009D1773"/>
    <w:rsid w:val="009D39AC"/>
    <w:rsid w:val="009D493A"/>
    <w:rsid w:val="009D49DF"/>
    <w:rsid w:val="009E371E"/>
    <w:rsid w:val="009E410D"/>
    <w:rsid w:val="009E6A87"/>
    <w:rsid w:val="009F3119"/>
    <w:rsid w:val="00A049EB"/>
    <w:rsid w:val="00A05B7E"/>
    <w:rsid w:val="00A158C7"/>
    <w:rsid w:val="00A25B61"/>
    <w:rsid w:val="00A3252E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D97"/>
    <w:rsid w:val="00AD1F0E"/>
    <w:rsid w:val="00AD3866"/>
    <w:rsid w:val="00AD3DBF"/>
    <w:rsid w:val="00AE0435"/>
    <w:rsid w:val="00AE0DCB"/>
    <w:rsid w:val="00AE41D4"/>
    <w:rsid w:val="00AE496E"/>
    <w:rsid w:val="00AE55D3"/>
    <w:rsid w:val="00AE5C76"/>
    <w:rsid w:val="00AE730D"/>
    <w:rsid w:val="00AF6D2A"/>
    <w:rsid w:val="00AF7DDD"/>
    <w:rsid w:val="00B0024F"/>
    <w:rsid w:val="00B0321D"/>
    <w:rsid w:val="00B043DA"/>
    <w:rsid w:val="00B10816"/>
    <w:rsid w:val="00B11BE8"/>
    <w:rsid w:val="00B154E6"/>
    <w:rsid w:val="00B21802"/>
    <w:rsid w:val="00B25D10"/>
    <w:rsid w:val="00B33988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5836"/>
    <w:rsid w:val="00BC6B0F"/>
    <w:rsid w:val="00BD17E2"/>
    <w:rsid w:val="00BD2498"/>
    <w:rsid w:val="00BD29F5"/>
    <w:rsid w:val="00BD7322"/>
    <w:rsid w:val="00BE7F06"/>
    <w:rsid w:val="00BF1ED0"/>
    <w:rsid w:val="00BF5242"/>
    <w:rsid w:val="00C0037D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6BA5"/>
    <w:rsid w:val="00C77D0E"/>
    <w:rsid w:val="00C8041D"/>
    <w:rsid w:val="00C845F5"/>
    <w:rsid w:val="00C93030"/>
    <w:rsid w:val="00CA5A53"/>
    <w:rsid w:val="00CA5BBE"/>
    <w:rsid w:val="00CB03C3"/>
    <w:rsid w:val="00CB0B31"/>
    <w:rsid w:val="00CB707D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842ED"/>
    <w:rsid w:val="00D8439B"/>
    <w:rsid w:val="00D964EC"/>
    <w:rsid w:val="00DA5C5C"/>
    <w:rsid w:val="00DA6B49"/>
    <w:rsid w:val="00DA6E25"/>
    <w:rsid w:val="00DB0311"/>
    <w:rsid w:val="00DB1985"/>
    <w:rsid w:val="00DB213C"/>
    <w:rsid w:val="00DB3C1D"/>
    <w:rsid w:val="00DB7045"/>
    <w:rsid w:val="00DC0959"/>
    <w:rsid w:val="00DC598C"/>
    <w:rsid w:val="00DD1530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2E8B"/>
    <w:rsid w:val="00E3395D"/>
    <w:rsid w:val="00E35A9F"/>
    <w:rsid w:val="00E3609B"/>
    <w:rsid w:val="00E36420"/>
    <w:rsid w:val="00E4315B"/>
    <w:rsid w:val="00E46EBF"/>
    <w:rsid w:val="00E51408"/>
    <w:rsid w:val="00E52161"/>
    <w:rsid w:val="00E61FD9"/>
    <w:rsid w:val="00E6550B"/>
    <w:rsid w:val="00E9004B"/>
    <w:rsid w:val="00E94AD5"/>
    <w:rsid w:val="00EB1228"/>
    <w:rsid w:val="00ED3D2B"/>
    <w:rsid w:val="00EE263E"/>
    <w:rsid w:val="00EE26AB"/>
    <w:rsid w:val="00EE3BBC"/>
    <w:rsid w:val="00EF190F"/>
    <w:rsid w:val="00F1257A"/>
    <w:rsid w:val="00F27887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0FDC"/>
    <w:rsid w:val="00F651F5"/>
    <w:rsid w:val="00F71BB1"/>
    <w:rsid w:val="00F727CE"/>
    <w:rsid w:val="00F737FE"/>
    <w:rsid w:val="00F8096F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D76B6"/>
    <w:rsid w:val="00FE5DF5"/>
    <w:rsid w:val="00FF0123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0912A"/>
  <w15:docId w15:val="{F97ADD6F-8068-431D-A8F9-F89BB00F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eer\EA4_Development\SVN\04_Process_Management\02_Template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6386B1327641EF98FC530A1DA41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FA108-A821-4B6E-9256-9ECF742A4BC3}"/>
      </w:docPartPr>
      <w:docPartBody>
        <w:p w:rsidR="009E45B8" w:rsidRDefault="00097A2F">
          <w:pPr>
            <w:pStyle w:val="5F6386B1327641EF98FC530A1DA4159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2F"/>
    <w:rsid w:val="00097A2F"/>
    <w:rsid w:val="00245A26"/>
    <w:rsid w:val="00324B02"/>
    <w:rsid w:val="004B7799"/>
    <w:rsid w:val="004F3428"/>
    <w:rsid w:val="00550BAE"/>
    <w:rsid w:val="00551E53"/>
    <w:rsid w:val="009E45B8"/>
    <w:rsid w:val="00A36694"/>
    <w:rsid w:val="00CF29D5"/>
    <w:rsid w:val="00E3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6386B1327641EF98FC530A1DA41597">
    <w:name w:val="5F6386B1327641EF98FC530A1DA41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9DADC2A-4DDC-4D2C-A90D-9D34AD56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268</TotalTime>
  <Pages>1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13664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Sarika Natu</dc:creator>
  <cp:lastModifiedBy>Matt Leser</cp:lastModifiedBy>
  <cp:revision>63</cp:revision>
  <cp:lastPrinted>2014-12-17T17:01:00Z</cp:lastPrinted>
  <dcterms:created xsi:type="dcterms:W3CDTF">2015-10-01T03:22:00Z</dcterms:created>
  <dcterms:modified xsi:type="dcterms:W3CDTF">2017-08-16T20:57:00Z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EotProtn</vt:lpwstr>
  </property>
  <property fmtid="{D5CDD505-2E9C-101B-9397-08002B2CF9AE}" pid="3" name="Template Version">
    <vt:lpwstr>EA4 01.00.00</vt:lpwstr>
  </property>
  <property fmtid="{D5CDD505-2E9C-101B-9397-08002B2CF9AE}" pid="4" name="Release Date">
    <vt:lpwstr>Oct 1,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