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C34A83C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ndon Binder">
    <w15:presenceInfo w15:providerId="AD" w15:userId="S-1-5-21-1993528211-2586143117-3253031534-569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09"/>
    <w:rsid w:val="000040A2"/>
    <w:rsid w:val="0000525C"/>
    <w:rsid w:val="00007584"/>
    <w:rsid w:val="00010BFD"/>
    <w:rsid w:val="00015120"/>
    <w:rsid w:val="00015232"/>
    <w:rsid w:val="000154AF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86F3C"/>
    <w:rsid w:val="00096B85"/>
    <w:rsid w:val="000A5FB2"/>
    <w:rsid w:val="000B01C4"/>
    <w:rsid w:val="000B0DB8"/>
    <w:rsid w:val="000B3350"/>
    <w:rsid w:val="000B37D5"/>
    <w:rsid w:val="000B5C1E"/>
    <w:rsid w:val="000B6648"/>
    <w:rsid w:val="000B7A42"/>
    <w:rsid w:val="000D6D09"/>
    <w:rsid w:val="000E0B71"/>
    <w:rsid w:val="000E102A"/>
    <w:rsid w:val="000E3512"/>
    <w:rsid w:val="000E548A"/>
    <w:rsid w:val="000F22C7"/>
    <w:rsid w:val="000F724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4388"/>
    <w:rsid w:val="001278D4"/>
    <w:rsid w:val="00133350"/>
    <w:rsid w:val="00135743"/>
    <w:rsid w:val="001449F2"/>
    <w:rsid w:val="00144BD1"/>
    <w:rsid w:val="00145E51"/>
    <w:rsid w:val="00152830"/>
    <w:rsid w:val="0017776C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3B70"/>
    <w:rsid w:val="001B4CA5"/>
    <w:rsid w:val="001B716A"/>
    <w:rsid w:val="001C3CBB"/>
    <w:rsid w:val="001D2F1D"/>
    <w:rsid w:val="001D6053"/>
    <w:rsid w:val="001E4877"/>
    <w:rsid w:val="001F0A02"/>
    <w:rsid w:val="001F7A45"/>
    <w:rsid w:val="001F7F3A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3A1F"/>
    <w:rsid w:val="00246432"/>
    <w:rsid w:val="00246474"/>
    <w:rsid w:val="00246930"/>
    <w:rsid w:val="002518E0"/>
    <w:rsid w:val="00252485"/>
    <w:rsid w:val="002540D9"/>
    <w:rsid w:val="00254BF9"/>
    <w:rsid w:val="00256656"/>
    <w:rsid w:val="00256D7F"/>
    <w:rsid w:val="00260133"/>
    <w:rsid w:val="00273A0B"/>
    <w:rsid w:val="00280590"/>
    <w:rsid w:val="002822E1"/>
    <w:rsid w:val="002905EB"/>
    <w:rsid w:val="002A3DCD"/>
    <w:rsid w:val="002A4407"/>
    <w:rsid w:val="002A46ED"/>
    <w:rsid w:val="002A4810"/>
    <w:rsid w:val="002A6127"/>
    <w:rsid w:val="002B094F"/>
    <w:rsid w:val="002B1587"/>
    <w:rsid w:val="002B2B02"/>
    <w:rsid w:val="002B6E4E"/>
    <w:rsid w:val="002B7D4B"/>
    <w:rsid w:val="002C119C"/>
    <w:rsid w:val="002C1D4D"/>
    <w:rsid w:val="002D2079"/>
    <w:rsid w:val="002D4CF3"/>
    <w:rsid w:val="002D7C01"/>
    <w:rsid w:val="002E08B6"/>
    <w:rsid w:val="002E0FEE"/>
    <w:rsid w:val="002E3467"/>
    <w:rsid w:val="002E4849"/>
    <w:rsid w:val="002E4F1B"/>
    <w:rsid w:val="002E7E59"/>
    <w:rsid w:val="002F074F"/>
    <w:rsid w:val="002F220B"/>
    <w:rsid w:val="002F3E8F"/>
    <w:rsid w:val="00307A0F"/>
    <w:rsid w:val="00312179"/>
    <w:rsid w:val="003129E3"/>
    <w:rsid w:val="00314892"/>
    <w:rsid w:val="00314939"/>
    <w:rsid w:val="003267EF"/>
    <w:rsid w:val="00326A13"/>
    <w:rsid w:val="00327A5B"/>
    <w:rsid w:val="00330ED1"/>
    <w:rsid w:val="003313B5"/>
    <w:rsid w:val="0033629E"/>
    <w:rsid w:val="0034184E"/>
    <w:rsid w:val="00341ED6"/>
    <w:rsid w:val="00347652"/>
    <w:rsid w:val="00360E09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3F7BE4"/>
    <w:rsid w:val="0040392C"/>
    <w:rsid w:val="00405E64"/>
    <w:rsid w:val="00410E30"/>
    <w:rsid w:val="004147D1"/>
    <w:rsid w:val="00431255"/>
    <w:rsid w:val="00436F3E"/>
    <w:rsid w:val="004377FE"/>
    <w:rsid w:val="00444F99"/>
    <w:rsid w:val="00445396"/>
    <w:rsid w:val="004526E6"/>
    <w:rsid w:val="004538E2"/>
    <w:rsid w:val="00453CBC"/>
    <w:rsid w:val="004554E0"/>
    <w:rsid w:val="00460D68"/>
    <w:rsid w:val="004610FA"/>
    <w:rsid w:val="00462B18"/>
    <w:rsid w:val="00462D3A"/>
    <w:rsid w:val="00467BB2"/>
    <w:rsid w:val="00480A9D"/>
    <w:rsid w:val="00482BA2"/>
    <w:rsid w:val="00482BAD"/>
    <w:rsid w:val="004834F5"/>
    <w:rsid w:val="004863BF"/>
    <w:rsid w:val="004907B4"/>
    <w:rsid w:val="00496E7C"/>
    <w:rsid w:val="00497491"/>
    <w:rsid w:val="004A0EA5"/>
    <w:rsid w:val="004A3434"/>
    <w:rsid w:val="004A3AD6"/>
    <w:rsid w:val="004B6964"/>
    <w:rsid w:val="004C1331"/>
    <w:rsid w:val="004D0FAD"/>
    <w:rsid w:val="004D5D37"/>
    <w:rsid w:val="004E01BD"/>
    <w:rsid w:val="004E39D0"/>
    <w:rsid w:val="004F3C64"/>
    <w:rsid w:val="004F7F8D"/>
    <w:rsid w:val="00507960"/>
    <w:rsid w:val="00510DB3"/>
    <w:rsid w:val="00514FCB"/>
    <w:rsid w:val="005200B6"/>
    <w:rsid w:val="0052325C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74EB2"/>
    <w:rsid w:val="00580C6B"/>
    <w:rsid w:val="00581D45"/>
    <w:rsid w:val="00585674"/>
    <w:rsid w:val="0058629C"/>
    <w:rsid w:val="00586E7F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B6678"/>
    <w:rsid w:val="005C1F80"/>
    <w:rsid w:val="005C3AC2"/>
    <w:rsid w:val="005C6795"/>
    <w:rsid w:val="005C7490"/>
    <w:rsid w:val="005D297B"/>
    <w:rsid w:val="005E1F2C"/>
    <w:rsid w:val="005E4680"/>
    <w:rsid w:val="005E57D6"/>
    <w:rsid w:val="005E61CD"/>
    <w:rsid w:val="005F0671"/>
    <w:rsid w:val="005F2C1F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2A9"/>
    <w:rsid w:val="006374FA"/>
    <w:rsid w:val="00646455"/>
    <w:rsid w:val="00660449"/>
    <w:rsid w:val="00665E4E"/>
    <w:rsid w:val="00667AE7"/>
    <w:rsid w:val="0067069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0AE2"/>
    <w:rsid w:val="006E1C97"/>
    <w:rsid w:val="006F2855"/>
    <w:rsid w:val="006F3CF4"/>
    <w:rsid w:val="00702C1E"/>
    <w:rsid w:val="00707BA6"/>
    <w:rsid w:val="00710B83"/>
    <w:rsid w:val="00715441"/>
    <w:rsid w:val="007219DD"/>
    <w:rsid w:val="00722EA8"/>
    <w:rsid w:val="00725671"/>
    <w:rsid w:val="00727610"/>
    <w:rsid w:val="00737A19"/>
    <w:rsid w:val="00751961"/>
    <w:rsid w:val="0075721A"/>
    <w:rsid w:val="007649A0"/>
    <w:rsid w:val="00765195"/>
    <w:rsid w:val="00765640"/>
    <w:rsid w:val="00767585"/>
    <w:rsid w:val="00770295"/>
    <w:rsid w:val="00773CA8"/>
    <w:rsid w:val="007810F6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1940"/>
    <w:rsid w:val="007D326F"/>
    <w:rsid w:val="007E00D7"/>
    <w:rsid w:val="007E0373"/>
    <w:rsid w:val="007E1C02"/>
    <w:rsid w:val="007E4EF4"/>
    <w:rsid w:val="007E625F"/>
    <w:rsid w:val="007E6421"/>
    <w:rsid w:val="007F746C"/>
    <w:rsid w:val="008000F9"/>
    <w:rsid w:val="008068A5"/>
    <w:rsid w:val="008119C7"/>
    <w:rsid w:val="00815AC5"/>
    <w:rsid w:val="00820AE5"/>
    <w:rsid w:val="00823222"/>
    <w:rsid w:val="008239B6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87874"/>
    <w:rsid w:val="00891483"/>
    <w:rsid w:val="00891F29"/>
    <w:rsid w:val="0089411F"/>
    <w:rsid w:val="008943A3"/>
    <w:rsid w:val="00895757"/>
    <w:rsid w:val="008969C4"/>
    <w:rsid w:val="00897591"/>
    <w:rsid w:val="008A0BF7"/>
    <w:rsid w:val="008A1CA9"/>
    <w:rsid w:val="008A3325"/>
    <w:rsid w:val="008A3DEA"/>
    <w:rsid w:val="008A6363"/>
    <w:rsid w:val="008B2A08"/>
    <w:rsid w:val="008C31B1"/>
    <w:rsid w:val="008C4FBE"/>
    <w:rsid w:val="008C6874"/>
    <w:rsid w:val="008D1A6A"/>
    <w:rsid w:val="008D3DCA"/>
    <w:rsid w:val="008D5772"/>
    <w:rsid w:val="008D69B7"/>
    <w:rsid w:val="008E5830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0AEB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3F15"/>
    <w:rsid w:val="009E6A87"/>
    <w:rsid w:val="009F3119"/>
    <w:rsid w:val="009F3AE9"/>
    <w:rsid w:val="00A049EB"/>
    <w:rsid w:val="00A05B7E"/>
    <w:rsid w:val="00A06E7A"/>
    <w:rsid w:val="00A158C7"/>
    <w:rsid w:val="00A25B61"/>
    <w:rsid w:val="00A365F0"/>
    <w:rsid w:val="00A37907"/>
    <w:rsid w:val="00A37E34"/>
    <w:rsid w:val="00A422FD"/>
    <w:rsid w:val="00A639FF"/>
    <w:rsid w:val="00A6463B"/>
    <w:rsid w:val="00A656E4"/>
    <w:rsid w:val="00A71A73"/>
    <w:rsid w:val="00A72ADF"/>
    <w:rsid w:val="00A75159"/>
    <w:rsid w:val="00A75452"/>
    <w:rsid w:val="00A75749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C62"/>
    <w:rsid w:val="00AC6E5E"/>
    <w:rsid w:val="00AD135E"/>
    <w:rsid w:val="00AD1828"/>
    <w:rsid w:val="00AD1F0E"/>
    <w:rsid w:val="00AD3866"/>
    <w:rsid w:val="00AD3DBF"/>
    <w:rsid w:val="00AE0435"/>
    <w:rsid w:val="00AE0527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009"/>
    <w:rsid w:val="00B21802"/>
    <w:rsid w:val="00B25D10"/>
    <w:rsid w:val="00B30D61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51E2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71F"/>
    <w:rsid w:val="00BE7F06"/>
    <w:rsid w:val="00BF04ED"/>
    <w:rsid w:val="00BF5242"/>
    <w:rsid w:val="00C0276C"/>
    <w:rsid w:val="00C02799"/>
    <w:rsid w:val="00C04F32"/>
    <w:rsid w:val="00C145F2"/>
    <w:rsid w:val="00C22A00"/>
    <w:rsid w:val="00C2356B"/>
    <w:rsid w:val="00C373E0"/>
    <w:rsid w:val="00C375E8"/>
    <w:rsid w:val="00C53F02"/>
    <w:rsid w:val="00C54CBD"/>
    <w:rsid w:val="00C55FDB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16E5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E5951"/>
    <w:rsid w:val="00CF089D"/>
    <w:rsid w:val="00CF0E43"/>
    <w:rsid w:val="00CF107F"/>
    <w:rsid w:val="00CF2A9A"/>
    <w:rsid w:val="00CF2C25"/>
    <w:rsid w:val="00CF5BE3"/>
    <w:rsid w:val="00D00A39"/>
    <w:rsid w:val="00D16229"/>
    <w:rsid w:val="00D229A6"/>
    <w:rsid w:val="00D23CB7"/>
    <w:rsid w:val="00D26802"/>
    <w:rsid w:val="00D30924"/>
    <w:rsid w:val="00D40373"/>
    <w:rsid w:val="00D4065B"/>
    <w:rsid w:val="00D42EF2"/>
    <w:rsid w:val="00D443E7"/>
    <w:rsid w:val="00D44B2A"/>
    <w:rsid w:val="00D51275"/>
    <w:rsid w:val="00D57071"/>
    <w:rsid w:val="00D57F9F"/>
    <w:rsid w:val="00D60445"/>
    <w:rsid w:val="00D61C8A"/>
    <w:rsid w:val="00D70B1D"/>
    <w:rsid w:val="00D757BC"/>
    <w:rsid w:val="00D762B8"/>
    <w:rsid w:val="00D775AC"/>
    <w:rsid w:val="00D77952"/>
    <w:rsid w:val="00D8298E"/>
    <w:rsid w:val="00DA5C5C"/>
    <w:rsid w:val="00DB0311"/>
    <w:rsid w:val="00DB1350"/>
    <w:rsid w:val="00DB1985"/>
    <w:rsid w:val="00DB213C"/>
    <w:rsid w:val="00DB3C1D"/>
    <w:rsid w:val="00DB3D80"/>
    <w:rsid w:val="00DC0959"/>
    <w:rsid w:val="00DC598C"/>
    <w:rsid w:val="00DD3B65"/>
    <w:rsid w:val="00DE23CE"/>
    <w:rsid w:val="00DE2FDE"/>
    <w:rsid w:val="00DE79BE"/>
    <w:rsid w:val="00DF4415"/>
    <w:rsid w:val="00E020FC"/>
    <w:rsid w:val="00E03151"/>
    <w:rsid w:val="00E044C8"/>
    <w:rsid w:val="00E16D14"/>
    <w:rsid w:val="00E176AB"/>
    <w:rsid w:val="00E23E66"/>
    <w:rsid w:val="00E26781"/>
    <w:rsid w:val="00E26E71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B3279"/>
    <w:rsid w:val="00EC7B20"/>
    <w:rsid w:val="00ED054D"/>
    <w:rsid w:val="00ED3D2B"/>
    <w:rsid w:val="00EE263E"/>
    <w:rsid w:val="00EE26AB"/>
    <w:rsid w:val="00EE3BBC"/>
    <w:rsid w:val="00EF190F"/>
    <w:rsid w:val="00EF209C"/>
    <w:rsid w:val="00F1257A"/>
    <w:rsid w:val="00F22E0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6583D"/>
    <w:rsid w:val="00F727CE"/>
    <w:rsid w:val="00F737FE"/>
    <w:rsid w:val="00F90FCC"/>
    <w:rsid w:val="00F91518"/>
    <w:rsid w:val="00F95E33"/>
    <w:rsid w:val="00FA16BE"/>
    <w:rsid w:val="00FA78A2"/>
    <w:rsid w:val="00FB39DC"/>
    <w:rsid w:val="00FC02CC"/>
    <w:rsid w:val="00FC45EA"/>
    <w:rsid w:val="00FC5A02"/>
    <w:rsid w:val="00FD2132"/>
    <w:rsid w:val="00FD293C"/>
    <w:rsid w:val="00FD60F0"/>
    <w:rsid w:val="00FE0FE9"/>
    <w:rsid w:val="00FE5DF5"/>
    <w:rsid w:val="00FE605F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D2B268"/>
  <w15:docId w15:val="{E1ECFCD0-E804-4986-81AE-47B1DA48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5951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AE0527"/>
    <w:pPr>
      <w:numPr>
        <w:ilvl w:val="2"/>
      </w:numPr>
      <w:tabs>
        <w:tab w:val="left" w:pos="864"/>
      </w:tabs>
      <w:outlineLvl w:val="2"/>
    </w:pPr>
    <w:rPr>
      <w:rFonts w:asciiTheme="minorHAnsi" w:hAnsiTheme="minorHAns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EB3279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zkys7\Documents\_ProcessDoc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97BDF361A44370BA8F55D20F8CC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04C1A-1DF7-403F-9926-1CC5F1ECA678}"/>
      </w:docPartPr>
      <w:docPartBody>
        <w:p w:rsidR="000204BB" w:rsidRDefault="00FD631E">
          <w:pPr>
            <w:pStyle w:val="2997BDF361A44370BA8F55D20F8CC503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31E"/>
    <w:rsid w:val="000204BB"/>
    <w:rsid w:val="0004473D"/>
    <w:rsid w:val="001201C1"/>
    <w:rsid w:val="00301F0C"/>
    <w:rsid w:val="003723AF"/>
    <w:rsid w:val="003F2896"/>
    <w:rsid w:val="003F5F10"/>
    <w:rsid w:val="004913B0"/>
    <w:rsid w:val="004A3F5D"/>
    <w:rsid w:val="00501FA2"/>
    <w:rsid w:val="005519F6"/>
    <w:rsid w:val="005B54C4"/>
    <w:rsid w:val="00754178"/>
    <w:rsid w:val="0087695F"/>
    <w:rsid w:val="00901941"/>
    <w:rsid w:val="00990007"/>
    <w:rsid w:val="009F525B"/>
    <w:rsid w:val="00A43921"/>
    <w:rsid w:val="00AB615F"/>
    <w:rsid w:val="00CB6969"/>
    <w:rsid w:val="00CC3047"/>
    <w:rsid w:val="00CD1828"/>
    <w:rsid w:val="00D2796B"/>
    <w:rsid w:val="00D814D2"/>
    <w:rsid w:val="00DD772A"/>
    <w:rsid w:val="00DE4E66"/>
    <w:rsid w:val="00DF4301"/>
    <w:rsid w:val="00F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97BDF361A44370BA8F55D20F8CC503">
    <w:name w:val="2997BDF361A44370BA8F55D20F8CC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282B7C0-E3FA-41AF-A209-08CDF41CD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3</TotalTime>
  <Pages>17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10218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Brendon Binder</cp:lastModifiedBy>
  <cp:revision>5</cp:revision>
  <cp:lastPrinted>2014-12-17T17:01:00Z</cp:lastPrinted>
  <dcterms:created xsi:type="dcterms:W3CDTF">2018-01-12T15:09:00Z</dcterms:created>
  <dcterms:modified xsi:type="dcterms:W3CDTF">2018-01-12T17:25:00Z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2.0</vt:lpwstr>
  </property>
  <property fmtid="{D5CDD505-2E9C-101B-9397-08002B2CF9AE}" pid="3" name="Template Version">
    <vt:lpwstr>EA4 01.00.01</vt:lpwstr>
  </property>
  <property fmtid="{D5CDD505-2E9C-101B-9397-08002B2CF9AE}" pid="4" name="Release Date">
    <vt:lpwstr>August 14, 2017</vt:lpwstr>
  </property>
  <property fmtid="{D5CDD505-2E9C-101B-9397-08002B2CF9AE}" pid="5" name="Location">
    <vt:lpwstr>Saginaw, MI, USA</vt:lpwstr>
  </property>
  <property fmtid="{D5CDD505-2E9C-101B-9397-08002B2CF9AE}" pid="6" name="Prepared by Group">
    <vt:lpwstr>Shruthi Raghavan</vt:lpwstr>
  </property>
  <property fmtid="{D5CDD505-2E9C-101B-9397-08002B2CF9AE}" pid="7" name="Prepared for Group">
    <vt:lpwstr>Software Engineering</vt:lpwstr>
  </property>
</Properties>
</file>