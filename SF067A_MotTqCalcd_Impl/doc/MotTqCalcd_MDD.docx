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8FD2F18"/>
    <w:multiLevelType w:val="multilevel"/>
    <w:tmpl w:val="9BF0B50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7299355E"/>
    <w:multiLevelType w:val="hybridMultilevel"/>
    <w:tmpl w:val="230E4388"/>
    <w:lvl w:ilvl="0" w:tplc="87D80D3A">
      <w:start w:val="1"/>
      <w:numFmt w:val="upperLetter"/>
      <w:pStyle w:val="Heading1A"/>
      <w:lvlText w:val="Appendix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964C74"/>
    <w:multiLevelType w:val="hybridMultilevel"/>
    <w:tmpl w:val="1CD8F9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5"/>
  </w:num>
  <w:num w:numId="23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26C0"/>
    <w:rsid w:val="000040A2"/>
    <w:rsid w:val="00007584"/>
    <w:rsid w:val="00010BFD"/>
    <w:rsid w:val="00015232"/>
    <w:rsid w:val="000201AB"/>
    <w:rsid w:val="00030567"/>
    <w:rsid w:val="00030607"/>
    <w:rsid w:val="000318E7"/>
    <w:rsid w:val="0004234C"/>
    <w:rsid w:val="000515DF"/>
    <w:rsid w:val="000558D3"/>
    <w:rsid w:val="000573ED"/>
    <w:rsid w:val="00057E0F"/>
    <w:rsid w:val="00063A7A"/>
    <w:rsid w:val="0006733C"/>
    <w:rsid w:val="000718C3"/>
    <w:rsid w:val="00076DD2"/>
    <w:rsid w:val="00080ED8"/>
    <w:rsid w:val="00096B85"/>
    <w:rsid w:val="000A11FE"/>
    <w:rsid w:val="000A3A3E"/>
    <w:rsid w:val="000A5FB2"/>
    <w:rsid w:val="000A6F7C"/>
    <w:rsid w:val="000B01C4"/>
    <w:rsid w:val="000B0DB8"/>
    <w:rsid w:val="000B37D5"/>
    <w:rsid w:val="000B5C1E"/>
    <w:rsid w:val="000B6648"/>
    <w:rsid w:val="000E0B71"/>
    <w:rsid w:val="000E102A"/>
    <w:rsid w:val="000E3512"/>
    <w:rsid w:val="000E548A"/>
    <w:rsid w:val="000E646E"/>
    <w:rsid w:val="00101127"/>
    <w:rsid w:val="00102C25"/>
    <w:rsid w:val="00103D59"/>
    <w:rsid w:val="00105535"/>
    <w:rsid w:val="00105C99"/>
    <w:rsid w:val="001063C7"/>
    <w:rsid w:val="00107593"/>
    <w:rsid w:val="00113021"/>
    <w:rsid w:val="00114319"/>
    <w:rsid w:val="00114979"/>
    <w:rsid w:val="001161D2"/>
    <w:rsid w:val="001278D4"/>
    <w:rsid w:val="00133350"/>
    <w:rsid w:val="00135743"/>
    <w:rsid w:val="001449F2"/>
    <w:rsid w:val="00144BD1"/>
    <w:rsid w:val="00145E51"/>
    <w:rsid w:val="00152830"/>
    <w:rsid w:val="00172FD1"/>
    <w:rsid w:val="00180DD1"/>
    <w:rsid w:val="00181748"/>
    <w:rsid w:val="001833C5"/>
    <w:rsid w:val="00186C07"/>
    <w:rsid w:val="00194117"/>
    <w:rsid w:val="00196283"/>
    <w:rsid w:val="001A069D"/>
    <w:rsid w:val="001A533C"/>
    <w:rsid w:val="001A6A75"/>
    <w:rsid w:val="001B11CC"/>
    <w:rsid w:val="001B1516"/>
    <w:rsid w:val="001B15E2"/>
    <w:rsid w:val="001B4CA5"/>
    <w:rsid w:val="001B716A"/>
    <w:rsid w:val="001C30EF"/>
    <w:rsid w:val="001C3CBB"/>
    <w:rsid w:val="001D2F1D"/>
    <w:rsid w:val="001D6053"/>
    <w:rsid w:val="001D6946"/>
    <w:rsid w:val="001D7776"/>
    <w:rsid w:val="001E4877"/>
    <w:rsid w:val="001F0A02"/>
    <w:rsid w:val="001F7A45"/>
    <w:rsid w:val="0020058D"/>
    <w:rsid w:val="00203950"/>
    <w:rsid w:val="00206564"/>
    <w:rsid w:val="0020703E"/>
    <w:rsid w:val="00210877"/>
    <w:rsid w:val="00210A18"/>
    <w:rsid w:val="00213F47"/>
    <w:rsid w:val="00216E0A"/>
    <w:rsid w:val="00216E4B"/>
    <w:rsid w:val="00217199"/>
    <w:rsid w:val="00223363"/>
    <w:rsid w:val="0022572C"/>
    <w:rsid w:val="00226086"/>
    <w:rsid w:val="0023054C"/>
    <w:rsid w:val="00232E9E"/>
    <w:rsid w:val="002366F0"/>
    <w:rsid w:val="00237876"/>
    <w:rsid w:val="00237D6A"/>
    <w:rsid w:val="00241551"/>
    <w:rsid w:val="00246432"/>
    <w:rsid w:val="00246474"/>
    <w:rsid w:val="00246930"/>
    <w:rsid w:val="0025029E"/>
    <w:rsid w:val="002518E0"/>
    <w:rsid w:val="00252485"/>
    <w:rsid w:val="0025340D"/>
    <w:rsid w:val="002540D9"/>
    <w:rsid w:val="00256656"/>
    <w:rsid w:val="00256CCC"/>
    <w:rsid w:val="00256D7F"/>
    <w:rsid w:val="00260133"/>
    <w:rsid w:val="00273A0B"/>
    <w:rsid w:val="00276E6F"/>
    <w:rsid w:val="00281475"/>
    <w:rsid w:val="002905EB"/>
    <w:rsid w:val="002A3DCD"/>
    <w:rsid w:val="002A4407"/>
    <w:rsid w:val="002A46ED"/>
    <w:rsid w:val="002A6127"/>
    <w:rsid w:val="002B094F"/>
    <w:rsid w:val="002B1587"/>
    <w:rsid w:val="002B2B02"/>
    <w:rsid w:val="002B6E4E"/>
    <w:rsid w:val="002B7D4B"/>
    <w:rsid w:val="002D2079"/>
    <w:rsid w:val="002D4CF3"/>
    <w:rsid w:val="002D7C01"/>
    <w:rsid w:val="002E08B6"/>
    <w:rsid w:val="002E0FEE"/>
    <w:rsid w:val="002E3467"/>
    <w:rsid w:val="002E3A59"/>
    <w:rsid w:val="002E4849"/>
    <w:rsid w:val="002E52C8"/>
    <w:rsid w:val="002E7E59"/>
    <w:rsid w:val="002F02A6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4184E"/>
    <w:rsid w:val="00341ED6"/>
    <w:rsid w:val="00347652"/>
    <w:rsid w:val="00352952"/>
    <w:rsid w:val="00360BF3"/>
    <w:rsid w:val="00361921"/>
    <w:rsid w:val="00362B86"/>
    <w:rsid w:val="00362CE5"/>
    <w:rsid w:val="00364BF7"/>
    <w:rsid w:val="00364F00"/>
    <w:rsid w:val="00366687"/>
    <w:rsid w:val="00383598"/>
    <w:rsid w:val="003849A4"/>
    <w:rsid w:val="00385119"/>
    <w:rsid w:val="00387BF4"/>
    <w:rsid w:val="00393DBF"/>
    <w:rsid w:val="00397397"/>
    <w:rsid w:val="003A5B2A"/>
    <w:rsid w:val="003B197F"/>
    <w:rsid w:val="003B4A55"/>
    <w:rsid w:val="003D456D"/>
    <w:rsid w:val="003F18D9"/>
    <w:rsid w:val="003F3205"/>
    <w:rsid w:val="004029F0"/>
    <w:rsid w:val="00405E64"/>
    <w:rsid w:val="00410E30"/>
    <w:rsid w:val="004147D1"/>
    <w:rsid w:val="00431255"/>
    <w:rsid w:val="00436391"/>
    <w:rsid w:val="00436F3E"/>
    <w:rsid w:val="004377FE"/>
    <w:rsid w:val="00441EC8"/>
    <w:rsid w:val="00444F99"/>
    <w:rsid w:val="004526E6"/>
    <w:rsid w:val="004538E2"/>
    <w:rsid w:val="00453CBC"/>
    <w:rsid w:val="00460D68"/>
    <w:rsid w:val="004610FA"/>
    <w:rsid w:val="00462B18"/>
    <w:rsid w:val="00462D3A"/>
    <w:rsid w:val="00465A7C"/>
    <w:rsid w:val="00467BB2"/>
    <w:rsid w:val="00480A9D"/>
    <w:rsid w:val="00482BAD"/>
    <w:rsid w:val="004863BF"/>
    <w:rsid w:val="004907B4"/>
    <w:rsid w:val="00490FDA"/>
    <w:rsid w:val="00491928"/>
    <w:rsid w:val="00492590"/>
    <w:rsid w:val="00496E46"/>
    <w:rsid w:val="00496E7C"/>
    <w:rsid w:val="00497491"/>
    <w:rsid w:val="004979DB"/>
    <w:rsid w:val="004A0EA5"/>
    <w:rsid w:val="004A3AD6"/>
    <w:rsid w:val="004A5E8F"/>
    <w:rsid w:val="004B62E4"/>
    <w:rsid w:val="004C03D5"/>
    <w:rsid w:val="004C1331"/>
    <w:rsid w:val="004C6029"/>
    <w:rsid w:val="004D0FAD"/>
    <w:rsid w:val="004D5D37"/>
    <w:rsid w:val="004E39D0"/>
    <w:rsid w:val="004F3C64"/>
    <w:rsid w:val="004F6C01"/>
    <w:rsid w:val="00501415"/>
    <w:rsid w:val="00507960"/>
    <w:rsid w:val="00510DB3"/>
    <w:rsid w:val="00513A85"/>
    <w:rsid w:val="00514FCB"/>
    <w:rsid w:val="005200B6"/>
    <w:rsid w:val="00523777"/>
    <w:rsid w:val="00527EC6"/>
    <w:rsid w:val="00531B8C"/>
    <w:rsid w:val="0053510E"/>
    <w:rsid w:val="005366FA"/>
    <w:rsid w:val="00540080"/>
    <w:rsid w:val="00540486"/>
    <w:rsid w:val="00540749"/>
    <w:rsid w:val="00541D9D"/>
    <w:rsid w:val="00541E2D"/>
    <w:rsid w:val="0054769F"/>
    <w:rsid w:val="00551E95"/>
    <w:rsid w:val="00553CD9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3586"/>
    <w:rsid w:val="005B6300"/>
    <w:rsid w:val="005B6345"/>
    <w:rsid w:val="005C3AC2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6455"/>
    <w:rsid w:val="0064690F"/>
    <w:rsid w:val="00660449"/>
    <w:rsid w:val="00665E4E"/>
    <w:rsid w:val="00667AE7"/>
    <w:rsid w:val="00673A6E"/>
    <w:rsid w:val="0067654E"/>
    <w:rsid w:val="006811FF"/>
    <w:rsid w:val="00681E5A"/>
    <w:rsid w:val="006845E9"/>
    <w:rsid w:val="00686ED4"/>
    <w:rsid w:val="0069657C"/>
    <w:rsid w:val="006975B3"/>
    <w:rsid w:val="006A24A2"/>
    <w:rsid w:val="006A61EA"/>
    <w:rsid w:val="006A7C28"/>
    <w:rsid w:val="006B5229"/>
    <w:rsid w:val="006B5F56"/>
    <w:rsid w:val="006C12CB"/>
    <w:rsid w:val="006C2D7D"/>
    <w:rsid w:val="006D634C"/>
    <w:rsid w:val="006D7170"/>
    <w:rsid w:val="006E1C97"/>
    <w:rsid w:val="006F2855"/>
    <w:rsid w:val="006F3CF4"/>
    <w:rsid w:val="00702C1E"/>
    <w:rsid w:val="0070784A"/>
    <w:rsid w:val="00707BA6"/>
    <w:rsid w:val="00715441"/>
    <w:rsid w:val="007219DD"/>
    <w:rsid w:val="00722EA8"/>
    <w:rsid w:val="00725671"/>
    <w:rsid w:val="00727610"/>
    <w:rsid w:val="00737A19"/>
    <w:rsid w:val="007501B9"/>
    <w:rsid w:val="00750E40"/>
    <w:rsid w:val="00751171"/>
    <w:rsid w:val="00751961"/>
    <w:rsid w:val="0075721A"/>
    <w:rsid w:val="00765195"/>
    <w:rsid w:val="00767585"/>
    <w:rsid w:val="00770295"/>
    <w:rsid w:val="00773CA8"/>
    <w:rsid w:val="00784FF5"/>
    <w:rsid w:val="00786BDF"/>
    <w:rsid w:val="007A2CEC"/>
    <w:rsid w:val="007A3BEB"/>
    <w:rsid w:val="007A3D19"/>
    <w:rsid w:val="007B18D8"/>
    <w:rsid w:val="007B71B8"/>
    <w:rsid w:val="007C0067"/>
    <w:rsid w:val="007C3A2E"/>
    <w:rsid w:val="007C4A1B"/>
    <w:rsid w:val="007C4B48"/>
    <w:rsid w:val="007D326F"/>
    <w:rsid w:val="007D39F2"/>
    <w:rsid w:val="007D3DAC"/>
    <w:rsid w:val="007E00D7"/>
    <w:rsid w:val="007E0373"/>
    <w:rsid w:val="007E1C02"/>
    <w:rsid w:val="007E4EF4"/>
    <w:rsid w:val="007E625F"/>
    <w:rsid w:val="007E6421"/>
    <w:rsid w:val="007E6CB2"/>
    <w:rsid w:val="007F746C"/>
    <w:rsid w:val="008068A5"/>
    <w:rsid w:val="008119C7"/>
    <w:rsid w:val="00820AE5"/>
    <w:rsid w:val="0082456E"/>
    <w:rsid w:val="0082534B"/>
    <w:rsid w:val="00832905"/>
    <w:rsid w:val="0083504F"/>
    <w:rsid w:val="00836552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87F5F"/>
    <w:rsid w:val="00891F29"/>
    <w:rsid w:val="008943A3"/>
    <w:rsid w:val="008949DA"/>
    <w:rsid w:val="00895757"/>
    <w:rsid w:val="0089632E"/>
    <w:rsid w:val="008969C4"/>
    <w:rsid w:val="00897591"/>
    <w:rsid w:val="008A0BF7"/>
    <w:rsid w:val="008A1CA9"/>
    <w:rsid w:val="008A3325"/>
    <w:rsid w:val="008A3DEA"/>
    <w:rsid w:val="008B2A08"/>
    <w:rsid w:val="008C31B1"/>
    <w:rsid w:val="008C4FBE"/>
    <w:rsid w:val="008C6874"/>
    <w:rsid w:val="008C6C28"/>
    <w:rsid w:val="008D1A6A"/>
    <w:rsid w:val="008D3DCA"/>
    <w:rsid w:val="008D69B7"/>
    <w:rsid w:val="008F09CA"/>
    <w:rsid w:val="008F11FD"/>
    <w:rsid w:val="008F1C9A"/>
    <w:rsid w:val="008F38B3"/>
    <w:rsid w:val="008F402B"/>
    <w:rsid w:val="008F4A9B"/>
    <w:rsid w:val="008F7506"/>
    <w:rsid w:val="009017D0"/>
    <w:rsid w:val="009026C0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8E8"/>
    <w:rsid w:val="00942D04"/>
    <w:rsid w:val="00945677"/>
    <w:rsid w:val="00947A9A"/>
    <w:rsid w:val="00947EA9"/>
    <w:rsid w:val="00957855"/>
    <w:rsid w:val="00964105"/>
    <w:rsid w:val="009643A3"/>
    <w:rsid w:val="00970DBB"/>
    <w:rsid w:val="0097381A"/>
    <w:rsid w:val="00982AFE"/>
    <w:rsid w:val="009839AF"/>
    <w:rsid w:val="009877AA"/>
    <w:rsid w:val="00992EB9"/>
    <w:rsid w:val="009A46E9"/>
    <w:rsid w:val="009B0C02"/>
    <w:rsid w:val="009B754B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49EB"/>
    <w:rsid w:val="00A05B7E"/>
    <w:rsid w:val="00A158C7"/>
    <w:rsid w:val="00A25B61"/>
    <w:rsid w:val="00A365F0"/>
    <w:rsid w:val="00A37CF6"/>
    <w:rsid w:val="00A37E34"/>
    <w:rsid w:val="00A42CCF"/>
    <w:rsid w:val="00A514F9"/>
    <w:rsid w:val="00A61FB1"/>
    <w:rsid w:val="00A639FF"/>
    <w:rsid w:val="00A6463B"/>
    <w:rsid w:val="00A656E4"/>
    <w:rsid w:val="00A71A73"/>
    <w:rsid w:val="00A72ADF"/>
    <w:rsid w:val="00A75159"/>
    <w:rsid w:val="00A75452"/>
    <w:rsid w:val="00A7552D"/>
    <w:rsid w:val="00A75E64"/>
    <w:rsid w:val="00A85DD5"/>
    <w:rsid w:val="00A90F28"/>
    <w:rsid w:val="00A92C39"/>
    <w:rsid w:val="00A92EE5"/>
    <w:rsid w:val="00AA2199"/>
    <w:rsid w:val="00AA3A38"/>
    <w:rsid w:val="00AA61A8"/>
    <w:rsid w:val="00AB1565"/>
    <w:rsid w:val="00AB200C"/>
    <w:rsid w:val="00AB2785"/>
    <w:rsid w:val="00AB7D62"/>
    <w:rsid w:val="00AC1BE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DDD"/>
    <w:rsid w:val="00B0024F"/>
    <w:rsid w:val="00B04A06"/>
    <w:rsid w:val="00B10816"/>
    <w:rsid w:val="00B11BE8"/>
    <w:rsid w:val="00B154E6"/>
    <w:rsid w:val="00B21802"/>
    <w:rsid w:val="00B25D10"/>
    <w:rsid w:val="00B26368"/>
    <w:rsid w:val="00B35242"/>
    <w:rsid w:val="00B35F84"/>
    <w:rsid w:val="00B372BB"/>
    <w:rsid w:val="00B42A38"/>
    <w:rsid w:val="00B52330"/>
    <w:rsid w:val="00B557BA"/>
    <w:rsid w:val="00B5628C"/>
    <w:rsid w:val="00B629B6"/>
    <w:rsid w:val="00B647EA"/>
    <w:rsid w:val="00B665B0"/>
    <w:rsid w:val="00B72FDD"/>
    <w:rsid w:val="00B758D2"/>
    <w:rsid w:val="00B81B39"/>
    <w:rsid w:val="00B81C1B"/>
    <w:rsid w:val="00B83789"/>
    <w:rsid w:val="00B85D5F"/>
    <w:rsid w:val="00B92F19"/>
    <w:rsid w:val="00B9722C"/>
    <w:rsid w:val="00BA089B"/>
    <w:rsid w:val="00BA0D62"/>
    <w:rsid w:val="00BA3763"/>
    <w:rsid w:val="00BA5041"/>
    <w:rsid w:val="00BA7BCD"/>
    <w:rsid w:val="00BB166E"/>
    <w:rsid w:val="00BB4210"/>
    <w:rsid w:val="00BC45C7"/>
    <w:rsid w:val="00BC5178"/>
    <w:rsid w:val="00BC6B0F"/>
    <w:rsid w:val="00BD17E2"/>
    <w:rsid w:val="00BD2498"/>
    <w:rsid w:val="00BD29F5"/>
    <w:rsid w:val="00BD7322"/>
    <w:rsid w:val="00BE178E"/>
    <w:rsid w:val="00BE7F06"/>
    <w:rsid w:val="00BF5242"/>
    <w:rsid w:val="00C0276C"/>
    <w:rsid w:val="00C04F32"/>
    <w:rsid w:val="00C145F2"/>
    <w:rsid w:val="00C22A00"/>
    <w:rsid w:val="00C2356B"/>
    <w:rsid w:val="00C34A1C"/>
    <w:rsid w:val="00C373E0"/>
    <w:rsid w:val="00C375E8"/>
    <w:rsid w:val="00C53F02"/>
    <w:rsid w:val="00C54CBD"/>
    <w:rsid w:val="00C6211B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93030"/>
    <w:rsid w:val="00C94345"/>
    <w:rsid w:val="00CA5A53"/>
    <w:rsid w:val="00CA5BBE"/>
    <w:rsid w:val="00CB03C3"/>
    <w:rsid w:val="00CB0B31"/>
    <w:rsid w:val="00CB724F"/>
    <w:rsid w:val="00CC44B7"/>
    <w:rsid w:val="00CC6EFC"/>
    <w:rsid w:val="00CE1AE1"/>
    <w:rsid w:val="00CF089D"/>
    <w:rsid w:val="00CF0E43"/>
    <w:rsid w:val="00CF107F"/>
    <w:rsid w:val="00CF2A9A"/>
    <w:rsid w:val="00CF5BE3"/>
    <w:rsid w:val="00D00A39"/>
    <w:rsid w:val="00D13C0A"/>
    <w:rsid w:val="00D16229"/>
    <w:rsid w:val="00D229A6"/>
    <w:rsid w:val="00D23CB7"/>
    <w:rsid w:val="00D26802"/>
    <w:rsid w:val="00D30924"/>
    <w:rsid w:val="00D313F6"/>
    <w:rsid w:val="00D4065B"/>
    <w:rsid w:val="00D42EF2"/>
    <w:rsid w:val="00D443E7"/>
    <w:rsid w:val="00D51275"/>
    <w:rsid w:val="00D54B3E"/>
    <w:rsid w:val="00D57071"/>
    <w:rsid w:val="00D57F9F"/>
    <w:rsid w:val="00D60445"/>
    <w:rsid w:val="00D70B1D"/>
    <w:rsid w:val="00D757BC"/>
    <w:rsid w:val="00D762B8"/>
    <w:rsid w:val="00D775AC"/>
    <w:rsid w:val="00D77952"/>
    <w:rsid w:val="00D82135"/>
    <w:rsid w:val="00D8298E"/>
    <w:rsid w:val="00D86F62"/>
    <w:rsid w:val="00DA5C5C"/>
    <w:rsid w:val="00DB0311"/>
    <w:rsid w:val="00DB1985"/>
    <w:rsid w:val="00DB213C"/>
    <w:rsid w:val="00DB3C1D"/>
    <w:rsid w:val="00DB71CC"/>
    <w:rsid w:val="00DC0959"/>
    <w:rsid w:val="00DC598C"/>
    <w:rsid w:val="00DD3B65"/>
    <w:rsid w:val="00DE23CE"/>
    <w:rsid w:val="00DE2FDE"/>
    <w:rsid w:val="00DF0207"/>
    <w:rsid w:val="00DF4415"/>
    <w:rsid w:val="00E020FC"/>
    <w:rsid w:val="00E03151"/>
    <w:rsid w:val="00E044C8"/>
    <w:rsid w:val="00E16D14"/>
    <w:rsid w:val="00E176AB"/>
    <w:rsid w:val="00E23E66"/>
    <w:rsid w:val="00E26CE9"/>
    <w:rsid w:val="00E31AE9"/>
    <w:rsid w:val="00E3395D"/>
    <w:rsid w:val="00E35A9F"/>
    <w:rsid w:val="00E3609B"/>
    <w:rsid w:val="00E36420"/>
    <w:rsid w:val="00E46EBF"/>
    <w:rsid w:val="00E51408"/>
    <w:rsid w:val="00E52161"/>
    <w:rsid w:val="00E61FD9"/>
    <w:rsid w:val="00E6550B"/>
    <w:rsid w:val="00E834FF"/>
    <w:rsid w:val="00E9004B"/>
    <w:rsid w:val="00EB1228"/>
    <w:rsid w:val="00ED3D2B"/>
    <w:rsid w:val="00EE263E"/>
    <w:rsid w:val="00EE26AB"/>
    <w:rsid w:val="00EE3BBC"/>
    <w:rsid w:val="00EF190F"/>
    <w:rsid w:val="00F1257A"/>
    <w:rsid w:val="00F21A35"/>
    <w:rsid w:val="00F33BD1"/>
    <w:rsid w:val="00F34294"/>
    <w:rsid w:val="00F36729"/>
    <w:rsid w:val="00F36CC2"/>
    <w:rsid w:val="00F417BB"/>
    <w:rsid w:val="00F4318C"/>
    <w:rsid w:val="00F43F8E"/>
    <w:rsid w:val="00F51C8D"/>
    <w:rsid w:val="00F527E9"/>
    <w:rsid w:val="00F56F9A"/>
    <w:rsid w:val="00F602B0"/>
    <w:rsid w:val="00F6125B"/>
    <w:rsid w:val="00F651F5"/>
    <w:rsid w:val="00F727CE"/>
    <w:rsid w:val="00F737FE"/>
    <w:rsid w:val="00F76DD7"/>
    <w:rsid w:val="00F803EF"/>
    <w:rsid w:val="00F90FCC"/>
    <w:rsid w:val="00F91518"/>
    <w:rsid w:val="00F95E33"/>
    <w:rsid w:val="00FB39DC"/>
    <w:rsid w:val="00FC02CC"/>
    <w:rsid w:val="00FC45EA"/>
    <w:rsid w:val="00FC5A02"/>
    <w:rsid w:val="00FD1538"/>
    <w:rsid w:val="00FD293C"/>
    <w:rsid w:val="00FD60F0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2D5270"/>
  <w15:docId w15:val="{CF0C71FF-5005-48EA-9756-860B4E44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 w:qFormat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link w:val="Heading1Char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F527E9"/>
    <w:pPr>
      <w:numPr>
        <w:ilvl w:val="2"/>
      </w:numPr>
      <w:tabs>
        <w:tab w:val="left" w:pos="864"/>
      </w:tabs>
      <w:ind w:left="567"/>
      <w:outlineLvl w:val="2"/>
    </w:pPr>
    <w:rPr>
      <w:rFonts w:ascii="Calibri" w:hAnsi="Calibri"/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rsid w:val="00887F5F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887F5F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887F5F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887F5F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887F5F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887F5F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887F5F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887F5F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887F5F"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sid w:val="00887F5F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rsid w:val="00887F5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87F5F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887F5F"/>
    <w:rPr>
      <w:color w:val="800080"/>
      <w:u w:val="single"/>
    </w:rPr>
  </w:style>
  <w:style w:type="paragraph" w:styleId="ListBullet">
    <w:name w:val="List Bullet"/>
    <w:basedOn w:val="Normal"/>
    <w:rsid w:val="00887F5F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rsid w:val="00887F5F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rsid w:val="00887F5F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rsid w:val="00887F5F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rsid w:val="00887F5F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rsid w:val="00887F5F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rsid w:val="00887F5F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rsid w:val="00887F5F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rsid w:val="00887F5F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rsid w:val="00887F5F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rsid w:val="00887F5F"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sid w:val="00887F5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paragraph" w:customStyle="1" w:styleId="Heading1A">
    <w:name w:val="Heading 1 A"/>
    <w:basedOn w:val="Heading1"/>
    <w:link w:val="Heading1AChar"/>
    <w:qFormat/>
    <w:rsid w:val="00383598"/>
    <w:pPr>
      <w:numPr>
        <w:numId w:val="22"/>
      </w:numPr>
      <w:ind w:left="357" w:hanging="357"/>
    </w:pPr>
    <w:rPr>
      <w:sz w:val="28"/>
    </w:rPr>
  </w:style>
  <w:style w:type="character" w:customStyle="1" w:styleId="Heading1Char">
    <w:name w:val="Heading 1 Char"/>
    <w:basedOn w:val="DefaultParagraphFont"/>
    <w:link w:val="Heading1"/>
    <w:rsid w:val="00383598"/>
    <w:rPr>
      <w:rFonts w:ascii="Arial" w:hAnsi="Arial"/>
      <w:b/>
      <w:kern w:val="28"/>
      <w:sz w:val="32"/>
      <w:lang w:val="en-US" w:eastAsia="en-US"/>
    </w:rPr>
  </w:style>
  <w:style w:type="character" w:customStyle="1" w:styleId="Heading1AChar">
    <w:name w:val="Heading 1 A Char"/>
    <w:basedOn w:val="Heading1Char"/>
    <w:link w:val="Heading1A"/>
    <w:rsid w:val="00383598"/>
    <w:rPr>
      <w:rFonts w:ascii="Arial" w:hAnsi="Arial"/>
      <w:b/>
      <w:kern w:val="28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z2999\Downloads\MDD%20Template%20EA4%2001.00.01%20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59DBEF513E146D186F6713D68E74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785B8-7FD1-4B55-BA15-C8A22D59DBF7}"/>
      </w:docPartPr>
      <w:docPartBody>
        <w:p w:rsidR="00060A7A" w:rsidRDefault="00504006">
          <w:pPr>
            <w:pStyle w:val="B59DBEF513E146D186F6713D68E74096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006"/>
    <w:rsid w:val="00060A7A"/>
    <w:rsid w:val="000B6B75"/>
    <w:rsid w:val="00146320"/>
    <w:rsid w:val="00255916"/>
    <w:rsid w:val="002E5D7E"/>
    <w:rsid w:val="003626D7"/>
    <w:rsid w:val="00394A6C"/>
    <w:rsid w:val="003B42FB"/>
    <w:rsid w:val="00504006"/>
    <w:rsid w:val="00531E5E"/>
    <w:rsid w:val="00611690"/>
    <w:rsid w:val="006E05BD"/>
    <w:rsid w:val="006E7693"/>
    <w:rsid w:val="007F5B07"/>
    <w:rsid w:val="008422F6"/>
    <w:rsid w:val="0096377A"/>
    <w:rsid w:val="00976E9E"/>
    <w:rsid w:val="009F1A4B"/>
    <w:rsid w:val="00BB73AB"/>
    <w:rsid w:val="00E0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5B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5B07"/>
    <w:rPr>
      <w:color w:val="808080"/>
    </w:rPr>
  </w:style>
  <w:style w:type="paragraph" w:customStyle="1" w:styleId="B59DBEF513E146D186F6713D68E74096">
    <w:name w:val="B59DBEF513E146D186F6713D68E74096"/>
    <w:rsid w:val="007F5B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EF2BDEF-59CA-40F4-A604-6508C5D7A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 (2).dotx</Template>
  <TotalTime>53</TotalTime>
  <Pages>14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6183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Byrski, Krzysztof</dc:creator>
  <cp:lastModifiedBy>Nimmy Mathews</cp:lastModifiedBy>
  <cp:revision>220</cp:revision>
  <cp:lastPrinted>2014-12-17T17:01:00Z</cp:lastPrinted>
  <dcterms:created xsi:type="dcterms:W3CDTF">2018-03-07T18:34:00Z</dcterms:created>
  <dcterms:modified xsi:type="dcterms:W3CDTF">2018-03-22T13:58:00Z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Effort</vt:lpwstr>
  </property>
  <property fmtid="{D5CDD505-2E9C-101B-9397-08002B2CF9AE}" pid="3" name="Template Version">
    <vt:lpwstr>EA4 01.00.01</vt:lpwstr>
  </property>
  <property fmtid="{D5CDD505-2E9C-101B-9397-08002B2CF9AE}" pid="4" name="Release Date">
    <vt:lpwstr>March 7, 2018</vt:lpwstr>
  </property>
  <property fmtid="{D5CDD505-2E9C-101B-9397-08002B2CF9AE}" pid="5" name="Location">
    <vt:lpwstr>Saginaw, MI, USA</vt:lpwstr>
  </property>
  <property fmtid="{D5CDD505-2E9C-101B-9397-08002B2CF9AE}" pid="6" name="Prepared by Group">
    <vt:lpwstr>Software Group</vt:lpwstr>
  </property>
  <property fmtid="{D5CDD505-2E9C-101B-9397-08002B2CF9AE}" pid="7" name="Prepared for Group">
    <vt:lpwstr>Software Engineering</vt:lpwstr>
  </property>
</Properties>
</file>