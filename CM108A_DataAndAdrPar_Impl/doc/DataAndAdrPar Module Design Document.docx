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vinash James">
    <w15:presenceInfo w15:providerId="AD" w15:userId="S-1-5-21-1993528211-2586143117-3253031534-367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CF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C7EBC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1349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3B4E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637AC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B6532"/>
    <w:rsid w:val="003C7EAD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04A8"/>
    <w:rsid w:val="004526E6"/>
    <w:rsid w:val="004538E2"/>
    <w:rsid w:val="00453CBC"/>
    <w:rsid w:val="00460D68"/>
    <w:rsid w:val="004610FA"/>
    <w:rsid w:val="00462B18"/>
    <w:rsid w:val="00462D3A"/>
    <w:rsid w:val="00467BB2"/>
    <w:rsid w:val="00473DC6"/>
    <w:rsid w:val="00480A9D"/>
    <w:rsid w:val="00482BAD"/>
    <w:rsid w:val="004863BF"/>
    <w:rsid w:val="004907B4"/>
    <w:rsid w:val="00496E7C"/>
    <w:rsid w:val="00497491"/>
    <w:rsid w:val="004A0EA5"/>
    <w:rsid w:val="004A3AD6"/>
    <w:rsid w:val="004A47BB"/>
    <w:rsid w:val="004C1331"/>
    <w:rsid w:val="004D0FAD"/>
    <w:rsid w:val="004D5D37"/>
    <w:rsid w:val="004E39D0"/>
    <w:rsid w:val="004F150D"/>
    <w:rsid w:val="004F3C64"/>
    <w:rsid w:val="004F6F6B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66ABF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0783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541C4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36C7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20CB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3984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67D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A12E1"/>
    <w:rsid w:val="009B0C02"/>
    <w:rsid w:val="009B3BCB"/>
    <w:rsid w:val="009B754B"/>
    <w:rsid w:val="009B7BCF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87741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01D15"/>
    <w:rsid w:val="00B10816"/>
    <w:rsid w:val="00B110DD"/>
    <w:rsid w:val="00B11BE8"/>
    <w:rsid w:val="00B154E6"/>
    <w:rsid w:val="00B21802"/>
    <w:rsid w:val="00B25D10"/>
    <w:rsid w:val="00B267D6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18DC"/>
    <w:rsid w:val="00B92F19"/>
    <w:rsid w:val="00B952B0"/>
    <w:rsid w:val="00B955D9"/>
    <w:rsid w:val="00B9722C"/>
    <w:rsid w:val="00BA089B"/>
    <w:rsid w:val="00BA0D62"/>
    <w:rsid w:val="00BA5041"/>
    <w:rsid w:val="00BA7BCD"/>
    <w:rsid w:val="00BB166E"/>
    <w:rsid w:val="00BB4210"/>
    <w:rsid w:val="00BB67A5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E47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053AA"/>
    <w:rsid w:val="00D16229"/>
    <w:rsid w:val="00D229A6"/>
    <w:rsid w:val="00D23CB7"/>
    <w:rsid w:val="00D24938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06515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C76CC"/>
    <w:rsid w:val="00ED3D2B"/>
    <w:rsid w:val="00ED7B7A"/>
    <w:rsid w:val="00EE263E"/>
    <w:rsid w:val="00EE26AB"/>
    <w:rsid w:val="00EE3BBC"/>
    <w:rsid w:val="00EE73D4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A0A3D"/>
    <w:rsid w:val="00FA50C8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0D6039"/>
  <w15:docId w15:val="{629E8EFA-AC8A-4B1A-89B9-5FC9B2C2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gng4\Document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36FCBCA20F40818CD15D8F9AC59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A78A8-0C49-4064-A77E-E5DEE826AB5A}"/>
      </w:docPartPr>
      <w:docPartBody>
        <w:p w:rsidR="009E7D79" w:rsidRDefault="002F5B5A">
          <w:pPr>
            <w:pStyle w:val="9436FCBCA20F40818CD15D8F9AC59023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5A"/>
    <w:rsid w:val="002F5B5A"/>
    <w:rsid w:val="0077472D"/>
    <w:rsid w:val="008D1906"/>
    <w:rsid w:val="009E7D79"/>
    <w:rsid w:val="00AF0334"/>
    <w:rsid w:val="00B01136"/>
    <w:rsid w:val="00B362C7"/>
    <w:rsid w:val="00F5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D79"/>
    <w:rPr>
      <w:color w:val="808080"/>
    </w:rPr>
  </w:style>
  <w:style w:type="paragraph" w:customStyle="1" w:styleId="9436FCBCA20F40818CD15D8F9AC59023">
    <w:name w:val="9436FCBCA20F40818CD15D8F9AC59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C2FBC76-DCD9-4CD8-A7FD-4838D57AB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223</TotalTime>
  <Pages>15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7901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Avinash James</cp:lastModifiedBy>
  <cp:revision>25</cp:revision>
  <cp:lastPrinted>2014-12-17T17:01:00Z</cp:lastPrinted>
  <dcterms:created xsi:type="dcterms:W3CDTF">2015-10-06T16:52:00Z</dcterms:created>
  <dcterms:modified xsi:type="dcterms:W3CDTF">2017-02-27T18:11:00Z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FlsMem</vt:lpwstr>
  </property>
  <property fmtid="{D5CDD505-2E9C-101B-9397-08002B2CF9AE}" pid="3" name="Template Version">
    <vt:lpwstr>EA4 01.00.00</vt:lpwstr>
  </property>
  <property fmtid="{D5CDD505-2E9C-101B-9397-08002B2CF9AE}" pid="4" name="Release Date">
    <vt:lpwstr>Oct 6,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