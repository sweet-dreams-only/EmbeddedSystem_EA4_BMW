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59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361C"/>
    <w:rsid w:val="00094D63"/>
    <w:rsid w:val="00096B85"/>
    <w:rsid w:val="000A5FB2"/>
    <w:rsid w:val="000B01C4"/>
    <w:rsid w:val="000B0DB8"/>
    <w:rsid w:val="000B37D5"/>
    <w:rsid w:val="000B440F"/>
    <w:rsid w:val="000B5C1E"/>
    <w:rsid w:val="000B6648"/>
    <w:rsid w:val="000D137A"/>
    <w:rsid w:val="000E0B71"/>
    <w:rsid w:val="000E102A"/>
    <w:rsid w:val="000E3512"/>
    <w:rsid w:val="000E548A"/>
    <w:rsid w:val="000E7D4C"/>
    <w:rsid w:val="00101127"/>
    <w:rsid w:val="00102C25"/>
    <w:rsid w:val="00105535"/>
    <w:rsid w:val="00105C99"/>
    <w:rsid w:val="001063C7"/>
    <w:rsid w:val="00107593"/>
    <w:rsid w:val="0011074A"/>
    <w:rsid w:val="00113021"/>
    <w:rsid w:val="00114319"/>
    <w:rsid w:val="001161D2"/>
    <w:rsid w:val="00124F6C"/>
    <w:rsid w:val="001278D4"/>
    <w:rsid w:val="00133350"/>
    <w:rsid w:val="00135743"/>
    <w:rsid w:val="00142ACA"/>
    <w:rsid w:val="001449F2"/>
    <w:rsid w:val="00144BD1"/>
    <w:rsid w:val="00145E51"/>
    <w:rsid w:val="00152830"/>
    <w:rsid w:val="00162116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443E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6D59"/>
    <w:rsid w:val="002D7C01"/>
    <w:rsid w:val="002E08B6"/>
    <w:rsid w:val="002E0FEE"/>
    <w:rsid w:val="002E3467"/>
    <w:rsid w:val="002E4849"/>
    <w:rsid w:val="002E7E59"/>
    <w:rsid w:val="00304DFB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95CDB"/>
    <w:rsid w:val="003A5B2A"/>
    <w:rsid w:val="003B4A55"/>
    <w:rsid w:val="003C567B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284"/>
    <w:rsid w:val="004C1331"/>
    <w:rsid w:val="004D0FAD"/>
    <w:rsid w:val="004D5D37"/>
    <w:rsid w:val="004E39D0"/>
    <w:rsid w:val="004F3C64"/>
    <w:rsid w:val="00507960"/>
    <w:rsid w:val="00510DB3"/>
    <w:rsid w:val="00513DB1"/>
    <w:rsid w:val="00514FCB"/>
    <w:rsid w:val="005200B6"/>
    <w:rsid w:val="00527EC6"/>
    <w:rsid w:val="00531B8C"/>
    <w:rsid w:val="00532388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752"/>
    <w:rsid w:val="005B0D5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07E32"/>
    <w:rsid w:val="006114E3"/>
    <w:rsid w:val="00614D08"/>
    <w:rsid w:val="006168C3"/>
    <w:rsid w:val="006171B3"/>
    <w:rsid w:val="00620FEA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77AF9"/>
    <w:rsid w:val="006811FF"/>
    <w:rsid w:val="00681E5A"/>
    <w:rsid w:val="006845E9"/>
    <w:rsid w:val="00686ED4"/>
    <w:rsid w:val="0069657C"/>
    <w:rsid w:val="006A5CFE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3849"/>
    <w:rsid w:val="00715441"/>
    <w:rsid w:val="007219DD"/>
    <w:rsid w:val="00722EA8"/>
    <w:rsid w:val="00725671"/>
    <w:rsid w:val="00727610"/>
    <w:rsid w:val="007307E5"/>
    <w:rsid w:val="00737A19"/>
    <w:rsid w:val="00750CF2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2651"/>
    <w:rsid w:val="0084459F"/>
    <w:rsid w:val="00847EDF"/>
    <w:rsid w:val="00860FA4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8F7C59"/>
    <w:rsid w:val="009017D0"/>
    <w:rsid w:val="00905396"/>
    <w:rsid w:val="0091211B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4695"/>
    <w:rsid w:val="009358E8"/>
    <w:rsid w:val="00942D04"/>
    <w:rsid w:val="00945677"/>
    <w:rsid w:val="00946A09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0DA5"/>
    <w:rsid w:val="00A049EB"/>
    <w:rsid w:val="00A05B7E"/>
    <w:rsid w:val="00A158C7"/>
    <w:rsid w:val="00A25B61"/>
    <w:rsid w:val="00A365F0"/>
    <w:rsid w:val="00A37E34"/>
    <w:rsid w:val="00A56A1D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1ADD"/>
    <w:rsid w:val="00A921A3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A7B14"/>
    <w:rsid w:val="00CB03C3"/>
    <w:rsid w:val="00CB0B31"/>
    <w:rsid w:val="00CB724F"/>
    <w:rsid w:val="00CC44B7"/>
    <w:rsid w:val="00CC6EFC"/>
    <w:rsid w:val="00CD2213"/>
    <w:rsid w:val="00CE1AE1"/>
    <w:rsid w:val="00CF089D"/>
    <w:rsid w:val="00CF0E43"/>
    <w:rsid w:val="00CF107F"/>
    <w:rsid w:val="00CF1F4F"/>
    <w:rsid w:val="00CF2A9A"/>
    <w:rsid w:val="00CF5BE3"/>
    <w:rsid w:val="00D00861"/>
    <w:rsid w:val="00D00A39"/>
    <w:rsid w:val="00D06820"/>
    <w:rsid w:val="00D16229"/>
    <w:rsid w:val="00D229A6"/>
    <w:rsid w:val="00D23CB7"/>
    <w:rsid w:val="00D26802"/>
    <w:rsid w:val="00D30924"/>
    <w:rsid w:val="00D4065B"/>
    <w:rsid w:val="00D42EF2"/>
    <w:rsid w:val="00D443E7"/>
    <w:rsid w:val="00D510AB"/>
    <w:rsid w:val="00D51275"/>
    <w:rsid w:val="00D57071"/>
    <w:rsid w:val="00D57F9F"/>
    <w:rsid w:val="00D60445"/>
    <w:rsid w:val="00D666C7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B5A06"/>
    <w:rsid w:val="00DC0959"/>
    <w:rsid w:val="00DC598C"/>
    <w:rsid w:val="00DD3B65"/>
    <w:rsid w:val="00DD7592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25A33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0AA5"/>
    <w:rsid w:val="00EB1228"/>
    <w:rsid w:val="00ED3D2B"/>
    <w:rsid w:val="00EE263E"/>
    <w:rsid w:val="00EE26AB"/>
    <w:rsid w:val="00EE3BBC"/>
    <w:rsid w:val="00EE5894"/>
    <w:rsid w:val="00EF190F"/>
    <w:rsid w:val="00EF5ADE"/>
    <w:rsid w:val="00F1257A"/>
    <w:rsid w:val="00F139A6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560A"/>
    <w:rsid w:val="00FD60F0"/>
    <w:rsid w:val="00FE5DF5"/>
    <w:rsid w:val="00FF0123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54C5D"/>
  <w15:docId w15:val="{1908F7E9-65DD-4C13-A10A-48210A16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CM340A_AdcDiagc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892298C0BB4939871F98BBE7725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B3A82-A88C-4270-B4A7-EA9A445BFE1B}"/>
      </w:docPartPr>
      <w:docPartBody>
        <w:p w:rsidR="008B5583" w:rsidRDefault="00E96870">
          <w:pPr>
            <w:pStyle w:val="43892298C0BB4939871F98BBE7725FD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70"/>
    <w:rsid w:val="00031477"/>
    <w:rsid w:val="00073F30"/>
    <w:rsid w:val="00131477"/>
    <w:rsid w:val="001D5AF5"/>
    <w:rsid w:val="00362C85"/>
    <w:rsid w:val="004D7B5B"/>
    <w:rsid w:val="0064704F"/>
    <w:rsid w:val="0070449F"/>
    <w:rsid w:val="007502C4"/>
    <w:rsid w:val="008B5583"/>
    <w:rsid w:val="00A00271"/>
    <w:rsid w:val="00D61DB6"/>
    <w:rsid w:val="00E0797D"/>
    <w:rsid w:val="00E33D9D"/>
    <w:rsid w:val="00E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892298C0BB4939871F98BBE7725FD1">
    <w:name w:val="43892298C0BB4939871F98BBE7725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05A60E-16C9-41C4-950D-4194E8AA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100</TotalTime>
  <Pages>19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12436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Avinash James</cp:lastModifiedBy>
  <cp:revision>34</cp:revision>
  <cp:lastPrinted>2014-12-17T17:01:00Z</cp:lastPrinted>
  <dcterms:created xsi:type="dcterms:W3CDTF">2016-02-02T13:19:00Z</dcterms:created>
  <dcterms:modified xsi:type="dcterms:W3CDTF">2017-03-13T19:45:00Z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