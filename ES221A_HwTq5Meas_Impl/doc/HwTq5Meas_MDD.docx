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achandran M G.">
    <w15:presenceInfo w15:providerId="None" w15:userId="Ramachandran M G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ocumentProtection w:edit="trackedChanges" w:enforcement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63"/>
    <w:rsid w:val="000040A2"/>
    <w:rsid w:val="00007584"/>
    <w:rsid w:val="00010BFD"/>
    <w:rsid w:val="00015232"/>
    <w:rsid w:val="000201AB"/>
    <w:rsid w:val="000216E9"/>
    <w:rsid w:val="00030567"/>
    <w:rsid w:val="00030607"/>
    <w:rsid w:val="000318E7"/>
    <w:rsid w:val="000353AD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C1897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52972"/>
    <w:rsid w:val="00180DD1"/>
    <w:rsid w:val="00181748"/>
    <w:rsid w:val="001833C5"/>
    <w:rsid w:val="00186C07"/>
    <w:rsid w:val="001922CB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C4A9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0C06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55B7"/>
    <w:rsid w:val="00255C02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00CB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2FC2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1C1C"/>
    <w:rsid w:val="00405E64"/>
    <w:rsid w:val="00410E30"/>
    <w:rsid w:val="004147D1"/>
    <w:rsid w:val="0041713D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3539"/>
    <w:rsid w:val="005E4680"/>
    <w:rsid w:val="005E57D6"/>
    <w:rsid w:val="005E61CD"/>
    <w:rsid w:val="005E62AA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55BB4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1FA5"/>
    <w:rsid w:val="006D634C"/>
    <w:rsid w:val="006E1C97"/>
    <w:rsid w:val="006F2855"/>
    <w:rsid w:val="006F3CF4"/>
    <w:rsid w:val="006F7B58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063"/>
    <w:rsid w:val="00767585"/>
    <w:rsid w:val="00770295"/>
    <w:rsid w:val="00773CA8"/>
    <w:rsid w:val="00784FF5"/>
    <w:rsid w:val="0078696D"/>
    <w:rsid w:val="00786BDF"/>
    <w:rsid w:val="00792C73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1228E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B2E19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A0C4C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D6A4A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1A0D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53FA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3FEF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430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2E04"/>
    <w:rsid w:val="00DF4415"/>
    <w:rsid w:val="00E020FC"/>
    <w:rsid w:val="00E03151"/>
    <w:rsid w:val="00E044C8"/>
    <w:rsid w:val="00E045B5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A3E99"/>
    <w:rsid w:val="00EB1228"/>
    <w:rsid w:val="00EB184F"/>
    <w:rsid w:val="00EB3F5B"/>
    <w:rsid w:val="00ED3D2B"/>
    <w:rsid w:val="00EE263E"/>
    <w:rsid w:val="00EE26AB"/>
    <w:rsid w:val="00EE3BBC"/>
    <w:rsid w:val="00EF190F"/>
    <w:rsid w:val="00F1257A"/>
    <w:rsid w:val="00F31010"/>
    <w:rsid w:val="00F33BD1"/>
    <w:rsid w:val="00F36729"/>
    <w:rsid w:val="00F36CC2"/>
    <w:rsid w:val="00F417BB"/>
    <w:rsid w:val="00F4318C"/>
    <w:rsid w:val="00F43F8E"/>
    <w:rsid w:val="00F51C8D"/>
    <w:rsid w:val="00F569EE"/>
    <w:rsid w:val="00F56F9A"/>
    <w:rsid w:val="00F602B0"/>
    <w:rsid w:val="00F651F5"/>
    <w:rsid w:val="00F727CE"/>
    <w:rsid w:val="00F737FE"/>
    <w:rsid w:val="00F90FCC"/>
    <w:rsid w:val="00F91518"/>
    <w:rsid w:val="00F95E33"/>
    <w:rsid w:val="00FA734A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A6885"/>
  <w15:docId w15:val="{4CA6CEDB-B8FF-4F0F-AF9C-FB460DA2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20A_HwTq4Meas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18697C6D9F423096453DC03091C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6325-EDE0-431B-8C64-51E71B9FF948}"/>
      </w:docPartPr>
      <w:docPartBody>
        <w:p w:rsidR="00A358C0" w:rsidRDefault="007A5DCB">
          <w:pPr>
            <w:pStyle w:val="1818697C6D9F423096453DC03091C11F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CB"/>
    <w:rsid w:val="0032644A"/>
    <w:rsid w:val="003E6AC6"/>
    <w:rsid w:val="00441CB4"/>
    <w:rsid w:val="0062083C"/>
    <w:rsid w:val="007A5DCB"/>
    <w:rsid w:val="00A358C0"/>
    <w:rsid w:val="00C606C8"/>
    <w:rsid w:val="00CB2B3A"/>
    <w:rsid w:val="00E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18697C6D9F423096453DC03091C11F">
    <w:name w:val="1818697C6D9F423096453DC03091C1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ECCC1D6-742B-459D-B309-24307572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38</TotalTime>
  <Pages>17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9224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Anne, Krishna</dc:creator>
  <cp:lastModifiedBy>Ramachandran M G.</cp:lastModifiedBy>
  <cp:revision>20</cp:revision>
  <cp:lastPrinted>2014-12-17T17:01:00Z</cp:lastPrinted>
  <dcterms:created xsi:type="dcterms:W3CDTF">2016-06-09T20:50:00Z</dcterms:created>
  <dcterms:modified xsi:type="dcterms:W3CDTF">2017-10-30T09:40:00Z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HwTq5Meas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10,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Krishna Anne</vt:lpwstr>
  </property>
  <property fmtid="{D5CDD505-2E9C-101B-9397-08002B2CF9AE}" pid="7" name="Prepared for Group">
    <vt:lpwstr>Software Engineering</vt:lpwstr>
  </property>
</Properties>
</file>