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machandran M G.">
    <w15:presenceInfo w15:providerId="None" w15:userId="Ramachandran M G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13"/>
    <w:rsid w:val="000040A2"/>
    <w:rsid w:val="00007584"/>
    <w:rsid w:val="00010BFD"/>
    <w:rsid w:val="00015232"/>
    <w:rsid w:val="000201AB"/>
    <w:rsid w:val="00024B2E"/>
    <w:rsid w:val="00030567"/>
    <w:rsid w:val="00030607"/>
    <w:rsid w:val="000318E7"/>
    <w:rsid w:val="0004234C"/>
    <w:rsid w:val="00046ACE"/>
    <w:rsid w:val="000500B0"/>
    <w:rsid w:val="000515DF"/>
    <w:rsid w:val="000558D3"/>
    <w:rsid w:val="000573ED"/>
    <w:rsid w:val="00057E0F"/>
    <w:rsid w:val="00063A7A"/>
    <w:rsid w:val="0006733C"/>
    <w:rsid w:val="000718C3"/>
    <w:rsid w:val="00076DD2"/>
    <w:rsid w:val="0009155F"/>
    <w:rsid w:val="00091C4B"/>
    <w:rsid w:val="0009698E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55B83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597C"/>
    <w:rsid w:val="00216E0A"/>
    <w:rsid w:val="00217199"/>
    <w:rsid w:val="0022572C"/>
    <w:rsid w:val="002257CE"/>
    <w:rsid w:val="00226086"/>
    <w:rsid w:val="002366F0"/>
    <w:rsid w:val="00237876"/>
    <w:rsid w:val="00241551"/>
    <w:rsid w:val="00245460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76162"/>
    <w:rsid w:val="002905EB"/>
    <w:rsid w:val="00292620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5673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95108"/>
    <w:rsid w:val="003A5B2A"/>
    <w:rsid w:val="003B4A55"/>
    <w:rsid w:val="003C66A0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865CC"/>
    <w:rsid w:val="004907B4"/>
    <w:rsid w:val="00496E7C"/>
    <w:rsid w:val="00497491"/>
    <w:rsid w:val="004A0EA5"/>
    <w:rsid w:val="004A3AD6"/>
    <w:rsid w:val="004A636C"/>
    <w:rsid w:val="004C1331"/>
    <w:rsid w:val="004D0FAD"/>
    <w:rsid w:val="004D3646"/>
    <w:rsid w:val="004D5D37"/>
    <w:rsid w:val="004E39D0"/>
    <w:rsid w:val="004F3C64"/>
    <w:rsid w:val="00507960"/>
    <w:rsid w:val="00510DB3"/>
    <w:rsid w:val="00514FCB"/>
    <w:rsid w:val="005200B6"/>
    <w:rsid w:val="00525754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1AA7"/>
    <w:rsid w:val="006224AE"/>
    <w:rsid w:val="00633FE1"/>
    <w:rsid w:val="00635297"/>
    <w:rsid w:val="006374FA"/>
    <w:rsid w:val="00646455"/>
    <w:rsid w:val="00660449"/>
    <w:rsid w:val="00662FBD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97D12"/>
    <w:rsid w:val="006A61EA"/>
    <w:rsid w:val="006A7C28"/>
    <w:rsid w:val="006B5229"/>
    <w:rsid w:val="006B56D7"/>
    <w:rsid w:val="006B5F56"/>
    <w:rsid w:val="006C12CB"/>
    <w:rsid w:val="006C2D7D"/>
    <w:rsid w:val="006D568E"/>
    <w:rsid w:val="006D634C"/>
    <w:rsid w:val="006E1C97"/>
    <w:rsid w:val="006F06E2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3CF0"/>
    <w:rsid w:val="00737A19"/>
    <w:rsid w:val="00747484"/>
    <w:rsid w:val="00751961"/>
    <w:rsid w:val="0075721A"/>
    <w:rsid w:val="00765195"/>
    <w:rsid w:val="00767585"/>
    <w:rsid w:val="00770295"/>
    <w:rsid w:val="00770AF7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09DE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3F5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2B7C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49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683"/>
    <w:rsid w:val="00A05B7E"/>
    <w:rsid w:val="00A10700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CDB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6F4"/>
    <w:rsid w:val="00BE7F06"/>
    <w:rsid w:val="00BF5242"/>
    <w:rsid w:val="00C0276C"/>
    <w:rsid w:val="00C04F32"/>
    <w:rsid w:val="00C145F2"/>
    <w:rsid w:val="00C16B49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27DA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4A8"/>
    <w:rsid w:val="00D57F9F"/>
    <w:rsid w:val="00D60445"/>
    <w:rsid w:val="00D70B1D"/>
    <w:rsid w:val="00D757BC"/>
    <w:rsid w:val="00D762B8"/>
    <w:rsid w:val="00D775AC"/>
    <w:rsid w:val="00D77952"/>
    <w:rsid w:val="00D8298E"/>
    <w:rsid w:val="00D95953"/>
    <w:rsid w:val="00D97E1E"/>
    <w:rsid w:val="00DA3DD4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47450"/>
    <w:rsid w:val="00E51408"/>
    <w:rsid w:val="00E52161"/>
    <w:rsid w:val="00E55613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1EE7"/>
    <w:rsid w:val="00F1257A"/>
    <w:rsid w:val="00F33BD1"/>
    <w:rsid w:val="00F36729"/>
    <w:rsid w:val="00F36CC2"/>
    <w:rsid w:val="00F417BB"/>
    <w:rsid w:val="00F4318C"/>
    <w:rsid w:val="00F43F8E"/>
    <w:rsid w:val="00F46B15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A6A32"/>
  <w15:docId w15:val="{83019661-8615-46A6-9909-D093343F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ES238A_HwAgArb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AE6E53EDF24358A430C52F03697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47236-A055-496D-9DA8-8AD80BFFE400}"/>
      </w:docPartPr>
      <w:docPartBody>
        <w:p w:rsidR="00FF7585" w:rsidRDefault="002054A9">
          <w:pPr>
            <w:pStyle w:val="9BAE6E53EDF24358A430C52F03697231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A9"/>
    <w:rsid w:val="0014595B"/>
    <w:rsid w:val="002054A9"/>
    <w:rsid w:val="002E4778"/>
    <w:rsid w:val="003568AF"/>
    <w:rsid w:val="004C6B1E"/>
    <w:rsid w:val="006B17CF"/>
    <w:rsid w:val="00715705"/>
    <w:rsid w:val="007F711B"/>
    <w:rsid w:val="009611D9"/>
    <w:rsid w:val="00AA5F1E"/>
    <w:rsid w:val="00AC65EA"/>
    <w:rsid w:val="00EE154F"/>
    <w:rsid w:val="00EE1552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BD4E617E-3227-4B3E-BFB5-973A865F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6</TotalTime>
  <Pages>15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6338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Ramachandran M G.</cp:lastModifiedBy>
  <cp:revision>7</cp:revision>
  <cp:lastPrinted>2014-12-17T17:01:00Z</cp:lastPrinted>
  <dcterms:created xsi:type="dcterms:W3CDTF">2016-11-18T16:25:00Z</dcterms:created>
  <dcterms:modified xsi:type="dcterms:W3CDTF">2017-10-12T15:35:00Z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April 25, 2016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