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D71A820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FF86F59"/>
    <w:multiLevelType w:val="hybridMultilevel"/>
    <w:tmpl w:val="9022F8F2"/>
    <w:lvl w:ilvl="0" w:tplc="F438BAF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4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086"/>
    <w:rsid w:val="000040A2"/>
    <w:rsid w:val="00007236"/>
    <w:rsid w:val="00007584"/>
    <w:rsid w:val="00010BFD"/>
    <w:rsid w:val="00015232"/>
    <w:rsid w:val="000201AB"/>
    <w:rsid w:val="00030567"/>
    <w:rsid w:val="00030607"/>
    <w:rsid w:val="000318E7"/>
    <w:rsid w:val="0004234C"/>
    <w:rsid w:val="000443D8"/>
    <w:rsid w:val="000515DF"/>
    <w:rsid w:val="000558D3"/>
    <w:rsid w:val="000573ED"/>
    <w:rsid w:val="00057E0F"/>
    <w:rsid w:val="000620AE"/>
    <w:rsid w:val="000625A5"/>
    <w:rsid w:val="00063A7A"/>
    <w:rsid w:val="00066D7A"/>
    <w:rsid w:val="0006733C"/>
    <w:rsid w:val="000718C3"/>
    <w:rsid w:val="000761E6"/>
    <w:rsid w:val="00076DD2"/>
    <w:rsid w:val="0009335A"/>
    <w:rsid w:val="00093506"/>
    <w:rsid w:val="00096B85"/>
    <w:rsid w:val="000A5FB2"/>
    <w:rsid w:val="000B01C4"/>
    <w:rsid w:val="000B0DB8"/>
    <w:rsid w:val="000B37D5"/>
    <w:rsid w:val="000B4F5C"/>
    <w:rsid w:val="000B5C1E"/>
    <w:rsid w:val="000B6648"/>
    <w:rsid w:val="000C3DEC"/>
    <w:rsid w:val="000E0B71"/>
    <w:rsid w:val="000E102A"/>
    <w:rsid w:val="000E3512"/>
    <w:rsid w:val="000E4996"/>
    <w:rsid w:val="000E548A"/>
    <w:rsid w:val="00101127"/>
    <w:rsid w:val="00102C25"/>
    <w:rsid w:val="00105517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63CFC"/>
    <w:rsid w:val="00180DD1"/>
    <w:rsid w:val="00181748"/>
    <w:rsid w:val="001833C5"/>
    <w:rsid w:val="00186C07"/>
    <w:rsid w:val="00194117"/>
    <w:rsid w:val="00196283"/>
    <w:rsid w:val="001A069D"/>
    <w:rsid w:val="001A4EBF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29EF"/>
    <w:rsid w:val="001F7A45"/>
    <w:rsid w:val="00203950"/>
    <w:rsid w:val="00206564"/>
    <w:rsid w:val="00210877"/>
    <w:rsid w:val="00211AF6"/>
    <w:rsid w:val="00213F47"/>
    <w:rsid w:val="00215186"/>
    <w:rsid w:val="00216E0A"/>
    <w:rsid w:val="00217199"/>
    <w:rsid w:val="00224E50"/>
    <w:rsid w:val="0022572C"/>
    <w:rsid w:val="00226086"/>
    <w:rsid w:val="002266E2"/>
    <w:rsid w:val="002275DD"/>
    <w:rsid w:val="00235655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66D2"/>
    <w:rsid w:val="00272E8F"/>
    <w:rsid w:val="00273A0B"/>
    <w:rsid w:val="00280990"/>
    <w:rsid w:val="00285137"/>
    <w:rsid w:val="002905EB"/>
    <w:rsid w:val="00292ABD"/>
    <w:rsid w:val="002A3DCD"/>
    <w:rsid w:val="002A4407"/>
    <w:rsid w:val="002A46ED"/>
    <w:rsid w:val="002A6127"/>
    <w:rsid w:val="002B0434"/>
    <w:rsid w:val="002B094F"/>
    <w:rsid w:val="002B1587"/>
    <w:rsid w:val="002B1B24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7AD"/>
    <w:rsid w:val="002E7E59"/>
    <w:rsid w:val="003049F2"/>
    <w:rsid w:val="00307A0F"/>
    <w:rsid w:val="00312179"/>
    <w:rsid w:val="003129E3"/>
    <w:rsid w:val="00314939"/>
    <w:rsid w:val="00323DEA"/>
    <w:rsid w:val="003267EF"/>
    <w:rsid w:val="00326A13"/>
    <w:rsid w:val="00327A5B"/>
    <w:rsid w:val="00330ED1"/>
    <w:rsid w:val="003313B5"/>
    <w:rsid w:val="0034184E"/>
    <w:rsid w:val="00341ED6"/>
    <w:rsid w:val="00347652"/>
    <w:rsid w:val="00351FE6"/>
    <w:rsid w:val="003522C8"/>
    <w:rsid w:val="00361921"/>
    <w:rsid w:val="00362B86"/>
    <w:rsid w:val="00362CE5"/>
    <w:rsid w:val="00364BF7"/>
    <w:rsid w:val="00364F00"/>
    <w:rsid w:val="003812C1"/>
    <w:rsid w:val="003849A4"/>
    <w:rsid w:val="00385119"/>
    <w:rsid w:val="00387BF4"/>
    <w:rsid w:val="00393DBF"/>
    <w:rsid w:val="003A5885"/>
    <w:rsid w:val="003A5B2A"/>
    <w:rsid w:val="003B4A55"/>
    <w:rsid w:val="003D456D"/>
    <w:rsid w:val="003F18D9"/>
    <w:rsid w:val="003F3205"/>
    <w:rsid w:val="00405750"/>
    <w:rsid w:val="00405E64"/>
    <w:rsid w:val="00410E30"/>
    <w:rsid w:val="00411145"/>
    <w:rsid w:val="004147D1"/>
    <w:rsid w:val="00423C13"/>
    <w:rsid w:val="00431255"/>
    <w:rsid w:val="0043205A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63E3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B73AC"/>
    <w:rsid w:val="004C1331"/>
    <w:rsid w:val="004C3EC9"/>
    <w:rsid w:val="004D0778"/>
    <w:rsid w:val="004D0FAD"/>
    <w:rsid w:val="004D22C5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1BA7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3750"/>
    <w:rsid w:val="00580C6B"/>
    <w:rsid w:val="0058551E"/>
    <w:rsid w:val="00585674"/>
    <w:rsid w:val="0058629C"/>
    <w:rsid w:val="00591CEF"/>
    <w:rsid w:val="00592519"/>
    <w:rsid w:val="005955D1"/>
    <w:rsid w:val="00597086"/>
    <w:rsid w:val="005A1C6A"/>
    <w:rsid w:val="005A3EDE"/>
    <w:rsid w:val="005A77EF"/>
    <w:rsid w:val="005B3586"/>
    <w:rsid w:val="005B6300"/>
    <w:rsid w:val="005B6345"/>
    <w:rsid w:val="005C3AC2"/>
    <w:rsid w:val="005C5D18"/>
    <w:rsid w:val="005C6795"/>
    <w:rsid w:val="005C7490"/>
    <w:rsid w:val="005D175E"/>
    <w:rsid w:val="005D297B"/>
    <w:rsid w:val="005D3F9E"/>
    <w:rsid w:val="005E1F2C"/>
    <w:rsid w:val="005E4680"/>
    <w:rsid w:val="005E57D6"/>
    <w:rsid w:val="005E61CD"/>
    <w:rsid w:val="005F2109"/>
    <w:rsid w:val="005F2D10"/>
    <w:rsid w:val="005F3880"/>
    <w:rsid w:val="00600104"/>
    <w:rsid w:val="00600C6A"/>
    <w:rsid w:val="00601D3E"/>
    <w:rsid w:val="0060359A"/>
    <w:rsid w:val="006041A1"/>
    <w:rsid w:val="006114E3"/>
    <w:rsid w:val="00613214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A03"/>
    <w:rsid w:val="00681E5A"/>
    <w:rsid w:val="006845E9"/>
    <w:rsid w:val="00686BED"/>
    <w:rsid w:val="00686ED4"/>
    <w:rsid w:val="0069657C"/>
    <w:rsid w:val="006A61EA"/>
    <w:rsid w:val="006A7C28"/>
    <w:rsid w:val="006B5229"/>
    <w:rsid w:val="006B5F56"/>
    <w:rsid w:val="006C12CB"/>
    <w:rsid w:val="006C2D7D"/>
    <w:rsid w:val="006C623E"/>
    <w:rsid w:val="006C6378"/>
    <w:rsid w:val="006D634C"/>
    <w:rsid w:val="006D6D59"/>
    <w:rsid w:val="006E1C97"/>
    <w:rsid w:val="006E2284"/>
    <w:rsid w:val="006F2855"/>
    <w:rsid w:val="006F3CF4"/>
    <w:rsid w:val="00702C1E"/>
    <w:rsid w:val="00707BA6"/>
    <w:rsid w:val="00715441"/>
    <w:rsid w:val="0072176B"/>
    <w:rsid w:val="007219DD"/>
    <w:rsid w:val="00722EA8"/>
    <w:rsid w:val="00725671"/>
    <w:rsid w:val="00727610"/>
    <w:rsid w:val="00732B9A"/>
    <w:rsid w:val="00737A19"/>
    <w:rsid w:val="00751961"/>
    <w:rsid w:val="00751C77"/>
    <w:rsid w:val="0075721A"/>
    <w:rsid w:val="00765195"/>
    <w:rsid w:val="00766DE1"/>
    <w:rsid w:val="00767585"/>
    <w:rsid w:val="00770295"/>
    <w:rsid w:val="00773CA8"/>
    <w:rsid w:val="00784FF5"/>
    <w:rsid w:val="00786BDF"/>
    <w:rsid w:val="007A2CEC"/>
    <w:rsid w:val="007A3BEB"/>
    <w:rsid w:val="007A3D19"/>
    <w:rsid w:val="007A410D"/>
    <w:rsid w:val="007B0330"/>
    <w:rsid w:val="007B67D2"/>
    <w:rsid w:val="007B6CFF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40ED"/>
    <w:rsid w:val="007F4197"/>
    <w:rsid w:val="007F746C"/>
    <w:rsid w:val="008068A5"/>
    <w:rsid w:val="00807BF4"/>
    <w:rsid w:val="008119C7"/>
    <w:rsid w:val="00820AE5"/>
    <w:rsid w:val="0082456E"/>
    <w:rsid w:val="0082534B"/>
    <w:rsid w:val="00832905"/>
    <w:rsid w:val="00836552"/>
    <w:rsid w:val="0084459F"/>
    <w:rsid w:val="00844F68"/>
    <w:rsid w:val="00847EDF"/>
    <w:rsid w:val="00862735"/>
    <w:rsid w:val="00865ACA"/>
    <w:rsid w:val="00866672"/>
    <w:rsid w:val="00866C6E"/>
    <w:rsid w:val="00871C89"/>
    <w:rsid w:val="008721B1"/>
    <w:rsid w:val="008721C3"/>
    <w:rsid w:val="008753D7"/>
    <w:rsid w:val="00877DC1"/>
    <w:rsid w:val="00881135"/>
    <w:rsid w:val="00881279"/>
    <w:rsid w:val="00884814"/>
    <w:rsid w:val="00891F29"/>
    <w:rsid w:val="008943A3"/>
    <w:rsid w:val="00895757"/>
    <w:rsid w:val="008969C4"/>
    <w:rsid w:val="00897591"/>
    <w:rsid w:val="008A0BF7"/>
    <w:rsid w:val="008A1A81"/>
    <w:rsid w:val="008A1CA9"/>
    <w:rsid w:val="008A3325"/>
    <w:rsid w:val="008A3DEA"/>
    <w:rsid w:val="008A7CA8"/>
    <w:rsid w:val="008B2A08"/>
    <w:rsid w:val="008C1615"/>
    <w:rsid w:val="008C31B1"/>
    <w:rsid w:val="008C4737"/>
    <w:rsid w:val="008C4FBE"/>
    <w:rsid w:val="008C6242"/>
    <w:rsid w:val="008C6874"/>
    <w:rsid w:val="008D1A6A"/>
    <w:rsid w:val="008D2454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36D7"/>
    <w:rsid w:val="00954977"/>
    <w:rsid w:val="00957855"/>
    <w:rsid w:val="00964105"/>
    <w:rsid w:val="009643A3"/>
    <w:rsid w:val="00970DBB"/>
    <w:rsid w:val="0097381A"/>
    <w:rsid w:val="00974934"/>
    <w:rsid w:val="00981856"/>
    <w:rsid w:val="0098233B"/>
    <w:rsid w:val="009839AF"/>
    <w:rsid w:val="009877AA"/>
    <w:rsid w:val="00992EB9"/>
    <w:rsid w:val="009B0C02"/>
    <w:rsid w:val="009B248D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5129C"/>
    <w:rsid w:val="00A51E6F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A7B9E"/>
    <w:rsid w:val="00AB1565"/>
    <w:rsid w:val="00AB200C"/>
    <w:rsid w:val="00AB2785"/>
    <w:rsid w:val="00AC1BE0"/>
    <w:rsid w:val="00AC2EE6"/>
    <w:rsid w:val="00AC40DF"/>
    <w:rsid w:val="00AC4A58"/>
    <w:rsid w:val="00AC4CD8"/>
    <w:rsid w:val="00AC4E9E"/>
    <w:rsid w:val="00AC6E5E"/>
    <w:rsid w:val="00AD135E"/>
    <w:rsid w:val="00AD1F0E"/>
    <w:rsid w:val="00AD3866"/>
    <w:rsid w:val="00AD3DBF"/>
    <w:rsid w:val="00AD6331"/>
    <w:rsid w:val="00AD7C03"/>
    <w:rsid w:val="00AE0435"/>
    <w:rsid w:val="00AE07F5"/>
    <w:rsid w:val="00AE0DCB"/>
    <w:rsid w:val="00AE35D1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17241"/>
    <w:rsid w:val="00B21802"/>
    <w:rsid w:val="00B25D10"/>
    <w:rsid w:val="00B35242"/>
    <w:rsid w:val="00B35F84"/>
    <w:rsid w:val="00B52330"/>
    <w:rsid w:val="00B557BA"/>
    <w:rsid w:val="00B5628C"/>
    <w:rsid w:val="00B629B6"/>
    <w:rsid w:val="00B634BF"/>
    <w:rsid w:val="00B647EA"/>
    <w:rsid w:val="00B65E86"/>
    <w:rsid w:val="00B72FDD"/>
    <w:rsid w:val="00B758D2"/>
    <w:rsid w:val="00B81B39"/>
    <w:rsid w:val="00B81C1B"/>
    <w:rsid w:val="00B85D5F"/>
    <w:rsid w:val="00B92F19"/>
    <w:rsid w:val="00B96CD0"/>
    <w:rsid w:val="00B9722C"/>
    <w:rsid w:val="00BA089B"/>
    <w:rsid w:val="00BA0D62"/>
    <w:rsid w:val="00BA4BA6"/>
    <w:rsid w:val="00BA5041"/>
    <w:rsid w:val="00BA7BCD"/>
    <w:rsid w:val="00BB166E"/>
    <w:rsid w:val="00BB4210"/>
    <w:rsid w:val="00BB6ADC"/>
    <w:rsid w:val="00BB7B56"/>
    <w:rsid w:val="00BC45C7"/>
    <w:rsid w:val="00BC6B0F"/>
    <w:rsid w:val="00BD17E2"/>
    <w:rsid w:val="00BD1CA6"/>
    <w:rsid w:val="00BD2498"/>
    <w:rsid w:val="00BD29F5"/>
    <w:rsid w:val="00BD7322"/>
    <w:rsid w:val="00BD7803"/>
    <w:rsid w:val="00BE0757"/>
    <w:rsid w:val="00BE2567"/>
    <w:rsid w:val="00BE7F06"/>
    <w:rsid w:val="00BF5242"/>
    <w:rsid w:val="00C0276C"/>
    <w:rsid w:val="00C04F32"/>
    <w:rsid w:val="00C145F2"/>
    <w:rsid w:val="00C22A00"/>
    <w:rsid w:val="00C2348A"/>
    <w:rsid w:val="00C2356B"/>
    <w:rsid w:val="00C31E51"/>
    <w:rsid w:val="00C373E0"/>
    <w:rsid w:val="00C375E8"/>
    <w:rsid w:val="00C53F02"/>
    <w:rsid w:val="00C54CBD"/>
    <w:rsid w:val="00C62193"/>
    <w:rsid w:val="00C62436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446C"/>
    <w:rsid w:val="00CA5A53"/>
    <w:rsid w:val="00CA5BBE"/>
    <w:rsid w:val="00CB03C3"/>
    <w:rsid w:val="00CB0B31"/>
    <w:rsid w:val="00CB3D30"/>
    <w:rsid w:val="00CB724F"/>
    <w:rsid w:val="00CC04FA"/>
    <w:rsid w:val="00CC0D2C"/>
    <w:rsid w:val="00CC44B7"/>
    <w:rsid w:val="00CC6EFC"/>
    <w:rsid w:val="00CE1AE1"/>
    <w:rsid w:val="00CE1BBF"/>
    <w:rsid w:val="00CE29F9"/>
    <w:rsid w:val="00CF089D"/>
    <w:rsid w:val="00CF0E43"/>
    <w:rsid w:val="00CF107F"/>
    <w:rsid w:val="00CF2A9A"/>
    <w:rsid w:val="00CF5BE3"/>
    <w:rsid w:val="00CF7CAD"/>
    <w:rsid w:val="00D00A39"/>
    <w:rsid w:val="00D10898"/>
    <w:rsid w:val="00D10E14"/>
    <w:rsid w:val="00D16229"/>
    <w:rsid w:val="00D229A6"/>
    <w:rsid w:val="00D23CB7"/>
    <w:rsid w:val="00D26802"/>
    <w:rsid w:val="00D30924"/>
    <w:rsid w:val="00D30A11"/>
    <w:rsid w:val="00D4065B"/>
    <w:rsid w:val="00D41811"/>
    <w:rsid w:val="00D42EF2"/>
    <w:rsid w:val="00D443E7"/>
    <w:rsid w:val="00D464A8"/>
    <w:rsid w:val="00D51275"/>
    <w:rsid w:val="00D55752"/>
    <w:rsid w:val="00D57071"/>
    <w:rsid w:val="00D57F9F"/>
    <w:rsid w:val="00D60445"/>
    <w:rsid w:val="00D6117F"/>
    <w:rsid w:val="00D702D1"/>
    <w:rsid w:val="00D70B1D"/>
    <w:rsid w:val="00D757BC"/>
    <w:rsid w:val="00D762B8"/>
    <w:rsid w:val="00D775AC"/>
    <w:rsid w:val="00D77952"/>
    <w:rsid w:val="00D8298E"/>
    <w:rsid w:val="00DA32B6"/>
    <w:rsid w:val="00DA4ADE"/>
    <w:rsid w:val="00DA5C5C"/>
    <w:rsid w:val="00DA6288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1610"/>
    <w:rsid w:val="00DF2F8A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5192"/>
    <w:rsid w:val="00E46EBF"/>
    <w:rsid w:val="00E51408"/>
    <w:rsid w:val="00E52161"/>
    <w:rsid w:val="00E61FD9"/>
    <w:rsid w:val="00E62E0D"/>
    <w:rsid w:val="00E6550B"/>
    <w:rsid w:val="00E9004B"/>
    <w:rsid w:val="00E90836"/>
    <w:rsid w:val="00EB1228"/>
    <w:rsid w:val="00EB754B"/>
    <w:rsid w:val="00EC65AC"/>
    <w:rsid w:val="00ED3D2B"/>
    <w:rsid w:val="00ED6365"/>
    <w:rsid w:val="00EE263E"/>
    <w:rsid w:val="00EE26AB"/>
    <w:rsid w:val="00EE3BBC"/>
    <w:rsid w:val="00EF190F"/>
    <w:rsid w:val="00F1257A"/>
    <w:rsid w:val="00F33194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1583"/>
    <w:rsid w:val="00F727CE"/>
    <w:rsid w:val="00F737FE"/>
    <w:rsid w:val="00F90FCC"/>
    <w:rsid w:val="00F91518"/>
    <w:rsid w:val="00F95E33"/>
    <w:rsid w:val="00FB0FA6"/>
    <w:rsid w:val="00FB39DC"/>
    <w:rsid w:val="00FC02CC"/>
    <w:rsid w:val="00FC231A"/>
    <w:rsid w:val="00FC45EA"/>
    <w:rsid w:val="00FC5A02"/>
    <w:rsid w:val="00FD293C"/>
    <w:rsid w:val="00FD2BF4"/>
    <w:rsid w:val="00FD60F0"/>
    <w:rsid w:val="00FE5A15"/>
    <w:rsid w:val="00FE5DF5"/>
    <w:rsid w:val="00FF0123"/>
    <w:rsid w:val="00FF0D7A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14306"/>
  <w15:docId w15:val="{BC2170BB-7BB4-420D-88BA-7B213A34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C231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1Char">
    <w:name w:val="Heading 1 Char"/>
    <w:basedOn w:val="DefaultParagraphFont"/>
    <w:link w:val="Heading1"/>
    <w:rsid w:val="00B65E86"/>
    <w:rPr>
      <w:rFonts w:ascii="Arial" w:hAnsi="Arial"/>
      <w:b/>
      <w:kern w:val="28"/>
      <w:sz w:val="32"/>
      <w:lang w:val="en-US" w:eastAsia="en-US"/>
    </w:rPr>
  </w:style>
  <w:style w:type="paragraph" w:styleId="Revision">
    <w:name w:val="Revision"/>
    <w:hidden/>
    <w:uiPriority w:val="99"/>
    <w:semiHidden/>
    <w:rsid w:val="005C5D18"/>
    <w:rPr>
      <w:rFonts w:ascii="Calibri" w:hAnsi="Calibri"/>
      <w:szCs w:val="24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SF023A_TunSelnAuthy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74279F09064D2B884ACE85C63B9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FD89-5AFB-41DB-9B17-2536B7FF32F0}"/>
      </w:docPartPr>
      <w:docPartBody>
        <w:p w:rsidR="007A3D33" w:rsidRDefault="00E2697B">
          <w:pPr>
            <w:pStyle w:val="9474279F09064D2B884ACE85C63B95AD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97B"/>
    <w:rsid w:val="00085F99"/>
    <w:rsid w:val="000D4992"/>
    <w:rsid w:val="00163F07"/>
    <w:rsid w:val="001742D2"/>
    <w:rsid w:val="00322AC7"/>
    <w:rsid w:val="00385B68"/>
    <w:rsid w:val="003B5D29"/>
    <w:rsid w:val="00512027"/>
    <w:rsid w:val="00557D54"/>
    <w:rsid w:val="007A3D33"/>
    <w:rsid w:val="00906A6D"/>
    <w:rsid w:val="00A45CA9"/>
    <w:rsid w:val="00AC1CF1"/>
    <w:rsid w:val="00B44DE6"/>
    <w:rsid w:val="00B53219"/>
    <w:rsid w:val="00B54AAF"/>
    <w:rsid w:val="00B64F6E"/>
    <w:rsid w:val="00C87E1B"/>
    <w:rsid w:val="00D6720D"/>
    <w:rsid w:val="00D87EC0"/>
    <w:rsid w:val="00DF6D0F"/>
    <w:rsid w:val="00E2697B"/>
    <w:rsid w:val="00E5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74279F09064D2B884ACE85C63B95AD">
    <w:name w:val="9474279F09064D2B884ACE85C63B9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A7E40659-3F5E-4D17-9504-BF953419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168</TotalTime>
  <Pages>18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8353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Akilan Rathakrishnan</cp:lastModifiedBy>
  <cp:revision>122</cp:revision>
  <cp:lastPrinted>2014-12-17T17:01:00Z</cp:lastPrinted>
  <dcterms:created xsi:type="dcterms:W3CDTF">2015-10-09T14:03:00Z</dcterms:created>
  <dcterms:modified xsi:type="dcterms:W3CDTF">2018-07-30T15:20:00Z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