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46C89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36E1D8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39A641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EFE35F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9A04F4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E4D70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8AC95A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526E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F8166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841B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E071CB"/>
    <w:multiLevelType w:val="hybridMultilevel"/>
    <w:tmpl w:val="91A61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4C14C3"/>
    <w:multiLevelType w:val="hybridMultilevel"/>
    <w:tmpl w:val="523070C2"/>
    <w:lvl w:ilvl="0" w:tplc="BF386766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D954A1"/>
    <w:multiLevelType w:val="hybridMultilevel"/>
    <w:tmpl w:val="66369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307A3A"/>
    <w:multiLevelType w:val="hybridMultilevel"/>
    <w:tmpl w:val="CCC88A6E"/>
    <w:lvl w:ilvl="0" w:tplc="096A6584">
      <w:start w:val="1"/>
      <w:numFmt w:val="bullet"/>
      <w:pStyle w:val="table1unordered"/>
      <w:lvlText w:val=""/>
      <w:lvlJc w:val="left"/>
      <w:pPr>
        <w:tabs>
          <w:tab w:val="num" w:pos="660"/>
        </w:tabs>
        <w:ind w:left="660" w:hanging="420"/>
      </w:pPr>
      <w:rPr>
        <w:rFonts w:ascii="Symbol" w:hAnsi="Symbol" w:hint="default"/>
        <w:sz w:val="20"/>
      </w:rPr>
    </w:lvl>
    <w:lvl w:ilvl="1" w:tplc="D2C0CA60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5F663592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A5CE6330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90127D2E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E486643C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BDEE09F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51160EB4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83140404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8701D2B"/>
    <w:multiLevelType w:val="hybridMultilevel"/>
    <w:tmpl w:val="0FC8E462"/>
    <w:lvl w:ilvl="0" w:tplc="A692E312">
      <w:numFmt w:val="bullet"/>
      <w:pStyle w:val="table2unordered"/>
      <w:lvlText w:val=""/>
      <w:lvlJc w:val="left"/>
      <w:pPr>
        <w:tabs>
          <w:tab w:val="num" w:pos="1298"/>
        </w:tabs>
        <w:ind w:left="867" w:hanging="289"/>
      </w:pPr>
      <w:rPr>
        <w:rFonts w:ascii="Symbol" w:hAnsi="Symbol" w:hint="default"/>
      </w:rPr>
    </w:lvl>
    <w:lvl w:ilvl="1" w:tplc="DA0E0A8C" w:tentative="1">
      <w:start w:val="1"/>
      <w:numFmt w:val="bullet"/>
      <w:lvlText w:val=""/>
      <w:lvlJc w:val="left"/>
      <w:pPr>
        <w:tabs>
          <w:tab w:val="num" w:pos="1129"/>
        </w:tabs>
        <w:ind w:left="1129" w:hanging="420"/>
      </w:pPr>
      <w:rPr>
        <w:rFonts w:ascii="Wingdings" w:hAnsi="Wingdings" w:hint="default"/>
      </w:rPr>
    </w:lvl>
    <w:lvl w:ilvl="2" w:tplc="0E9605AA" w:tentative="1">
      <w:start w:val="1"/>
      <w:numFmt w:val="bullet"/>
      <w:lvlText w:val=""/>
      <w:lvlJc w:val="left"/>
      <w:pPr>
        <w:tabs>
          <w:tab w:val="num" w:pos="1549"/>
        </w:tabs>
        <w:ind w:left="1549" w:hanging="420"/>
      </w:pPr>
      <w:rPr>
        <w:rFonts w:ascii="Wingdings" w:hAnsi="Wingdings" w:hint="default"/>
      </w:rPr>
    </w:lvl>
    <w:lvl w:ilvl="3" w:tplc="C5BA04EA" w:tentative="1">
      <w:start w:val="1"/>
      <w:numFmt w:val="bullet"/>
      <w:lvlText w:val=""/>
      <w:lvlJc w:val="left"/>
      <w:pPr>
        <w:tabs>
          <w:tab w:val="num" w:pos="1969"/>
        </w:tabs>
        <w:ind w:left="1969" w:hanging="420"/>
      </w:pPr>
      <w:rPr>
        <w:rFonts w:ascii="Wingdings" w:hAnsi="Wingdings" w:hint="default"/>
      </w:rPr>
    </w:lvl>
    <w:lvl w:ilvl="4" w:tplc="C2527EE8" w:tentative="1">
      <w:start w:val="1"/>
      <w:numFmt w:val="bullet"/>
      <w:lvlText w:val=""/>
      <w:lvlJc w:val="left"/>
      <w:pPr>
        <w:tabs>
          <w:tab w:val="num" w:pos="2389"/>
        </w:tabs>
        <w:ind w:left="2389" w:hanging="420"/>
      </w:pPr>
      <w:rPr>
        <w:rFonts w:ascii="Wingdings" w:hAnsi="Wingdings" w:hint="default"/>
      </w:rPr>
    </w:lvl>
    <w:lvl w:ilvl="5" w:tplc="18C0E722" w:tentative="1">
      <w:start w:val="1"/>
      <w:numFmt w:val="bullet"/>
      <w:lvlText w:val=""/>
      <w:lvlJc w:val="left"/>
      <w:pPr>
        <w:tabs>
          <w:tab w:val="num" w:pos="2809"/>
        </w:tabs>
        <w:ind w:left="2809" w:hanging="420"/>
      </w:pPr>
      <w:rPr>
        <w:rFonts w:ascii="Wingdings" w:hAnsi="Wingdings" w:hint="default"/>
      </w:rPr>
    </w:lvl>
    <w:lvl w:ilvl="6" w:tplc="BDE0AFD0" w:tentative="1">
      <w:start w:val="1"/>
      <w:numFmt w:val="bullet"/>
      <w:lvlText w:val=""/>
      <w:lvlJc w:val="left"/>
      <w:pPr>
        <w:tabs>
          <w:tab w:val="num" w:pos="3229"/>
        </w:tabs>
        <w:ind w:left="3229" w:hanging="420"/>
      </w:pPr>
      <w:rPr>
        <w:rFonts w:ascii="Wingdings" w:hAnsi="Wingdings" w:hint="default"/>
      </w:rPr>
    </w:lvl>
    <w:lvl w:ilvl="7" w:tplc="59C09954" w:tentative="1">
      <w:start w:val="1"/>
      <w:numFmt w:val="bullet"/>
      <w:lvlText w:val=""/>
      <w:lvlJc w:val="left"/>
      <w:pPr>
        <w:tabs>
          <w:tab w:val="num" w:pos="3649"/>
        </w:tabs>
        <w:ind w:left="3649" w:hanging="420"/>
      </w:pPr>
      <w:rPr>
        <w:rFonts w:ascii="Wingdings" w:hAnsi="Wingdings" w:hint="default"/>
      </w:rPr>
    </w:lvl>
    <w:lvl w:ilvl="8" w:tplc="BDFAC732" w:tentative="1">
      <w:start w:val="1"/>
      <w:numFmt w:val="bullet"/>
      <w:lvlText w:val=""/>
      <w:lvlJc w:val="left"/>
      <w:pPr>
        <w:tabs>
          <w:tab w:val="num" w:pos="4069"/>
        </w:tabs>
        <w:ind w:left="4069" w:hanging="420"/>
      </w:pPr>
      <w:rPr>
        <w:rFonts w:ascii="Wingdings" w:hAnsi="Wingdings" w:hint="default"/>
      </w:rPr>
    </w:lvl>
  </w:abstractNum>
  <w:abstractNum w:abstractNumId="15" w15:restartNumberingAfterBreak="0">
    <w:nsid w:val="2A316357"/>
    <w:multiLevelType w:val="singleLevel"/>
    <w:tmpl w:val="F8E05290"/>
    <w:lvl w:ilvl="0">
      <w:start w:val="1"/>
      <w:numFmt w:val="bullet"/>
      <w:pStyle w:val="Level3unorder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AE974C1"/>
    <w:multiLevelType w:val="hybridMultilevel"/>
    <w:tmpl w:val="BD027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8A1E1D"/>
    <w:multiLevelType w:val="hybridMultilevel"/>
    <w:tmpl w:val="E40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C83C9D"/>
    <w:multiLevelType w:val="hybridMultilevel"/>
    <w:tmpl w:val="D9923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ED1635"/>
    <w:multiLevelType w:val="hybridMultilevel"/>
    <w:tmpl w:val="5F9AF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4F4179"/>
    <w:multiLevelType w:val="singleLevel"/>
    <w:tmpl w:val="21701AD8"/>
    <w:lvl w:ilvl="0">
      <w:start w:val="1"/>
      <w:numFmt w:val="bullet"/>
      <w:pStyle w:val="Level1unorder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7057C5C"/>
    <w:multiLevelType w:val="hybridMultilevel"/>
    <w:tmpl w:val="659C9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831894"/>
    <w:multiLevelType w:val="hybridMultilevel"/>
    <w:tmpl w:val="28A0C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B12642"/>
    <w:multiLevelType w:val="hybridMultilevel"/>
    <w:tmpl w:val="5066D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834A3DCA">
      <w:start w:val="1"/>
      <w:numFmt w:val="bullet"/>
      <w:pStyle w:val="ListParagraph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77042C"/>
    <w:multiLevelType w:val="hybridMultilevel"/>
    <w:tmpl w:val="F1D4FDBA"/>
    <w:lvl w:ilvl="0" w:tplc="9EACBAAC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F41A8D"/>
    <w:multiLevelType w:val="hybridMultilevel"/>
    <w:tmpl w:val="3E76B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EA124D"/>
    <w:multiLevelType w:val="hybridMultilevel"/>
    <w:tmpl w:val="FD72B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32E54"/>
    <w:multiLevelType w:val="hybridMultilevel"/>
    <w:tmpl w:val="0CF8EC30"/>
    <w:lvl w:ilvl="0" w:tplc="F81CE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5F36551A"/>
    <w:multiLevelType w:val="hybridMultilevel"/>
    <w:tmpl w:val="67103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117BB0"/>
    <w:multiLevelType w:val="hybridMultilevel"/>
    <w:tmpl w:val="B95C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6D4F96"/>
    <w:multiLevelType w:val="hybridMultilevel"/>
    <w:tmpl w:val="E3A4A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793096"/>
    <w:multiLevelType w:val="hybridMultilevel"/>
    <w:tmpl w:val="60C28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C56BC0"/>
    <w:multiLevelType w:val="hybridMultilevel"/>
    <w:tmpl w:val="F36AC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765588"/>
    <w:multiLevelType w:val="hybridMultilevel"/>
    <w:tmpl w:val="13562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4F3F85"/>
    <w:multiLevelType w:val="multilevel"/>
    <w:tmpl w:val="1472CE54"/>
    <w:lvl w:ilvl="0">
      <w:start w:val="1"/>
      <w:numFmt w:val="decimal"/>
      <w:pStyle w:val="Heading1"/>
      <w:isLgl/>
      <w:lvlText w:val="%1."/>
      <w:lvlJc w:val="left"/>
      <w:pPr>
        <w:tabs>
          <w:tab w:val="num" w:pos="915"/>
        </w:tabs>
        <w:ind w:left="915" w:hanging="454"/>
      </w:pPr>
      <w:rPr>
        <w:rFonts w:ascii="Arial" w:eastAsia="MS Gothic" w:hAnsi="Arial" w:hint="default"/>
        <w:b/>
        <w:i w:val="0"/>
        <w:color w:val="auto"/>
        <w:sz w:val="24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55"/>
        </w:tabs>
        <w:ind w:left="1255" w:hanging="794"/>
      </w:pPr>
      <w:rPr>
        <w:rFonts w:ascii="Arial" w:eastAsia="MS Gothic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82"/>
        </w:tabs>
        <w:ind w:left="1482" w:hanging="1021"/>
      </w:pPr>
      <w:rPr>
        <w:rFonts w:ascii="Arial" w:eastAsia="MS Gothic" w:hAnsi="Arial" w:hint="default"/>
        <w:b/>
        <w:i w:val="0"/>
        <w:color w:val="auto"/>
        <w:sz w:val="22"/>
        <w:u w:val="none"/>
      </w:rPr>
    </w:lvl>
    <w:lvl w:ilvl="3">
      <w:start w:val="1"/>
      <w:numFmt w:val="decimal"/>
      <w:pStyle w:val="Heading4"/>
      <w:lvlText w:val="(%4)"/>
      <w:lvlJc w:val="left"/>
      <w:pPr>
        <w:tabs>
          <w:tab w:val="num" w:pos="915"/>
        </w:tabs>
        <w:ind w:left="915" w:hanging="454"/>
      </w:pPr>
      <w:rPr>
        <w:rFonts w:ascii="Times New Roman" w:hAnsi="Times New Roman" w:hint="default"/>
        <w:b w:val="0"/>
        <w:i w:val="0"/>
        <w:sz w:val="18"/>
      </w:rPr>
    </w:lvl>
    <w:lvl w:ilvl="4">
      <w:start w:val="1"/>
      <w:numFmt w:val="lowerLetter"/>
      <w:pStyle w:val="Heading5"/>
      <w:lvlText w:val="(%5)"/>
      <w:lvlJc w:val="left"/>
      <w:pPr>
        <w:tabs>
          <w:tab w:val="num" w:pos="915"/>
        </w:tabs>
        <w:ind w:left="915" w:hanging="454"/>
      </w:pPr>
      <w:rPr>
        <w:rFonts w:ascii="Times New Roman" w:hAnsi="Times New Roman" w:hint="default"/>
        <w:b w:val="0"/>
        <w:i w:val="0"/>
        <w:sz w:val="18"/>
      </w:rPr>
    </w:lvl>
    <w:lvl w:ilvl="5">
      <w:start w:val="1"/>
      <w:numFmt w:val="decimal"/>
      <w:lvlText w:val="%1.%2.%3.%4.%5.%6"/>
      <w:lvlJc w:val="left"/>
      <w:pPr>
        <w:tabs>
          <w:tab w:val="num" w:pos="5467"/>
        </w:tabs>
        <w:ind w:left="372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612"/>
        </w:tabs>
        <w:ind w:left="428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395"/>
        </w:tabs>
        <w:ind w:left="485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183"/>
        </w:tabs>
        <w:ind w:left="5563" w:hanging="1700"/>
      </w:pPr>
      <w:rPr>
        <w:rFonts w:hint="eastAsia"/>
      </w:rPr>
    </w:lvl>
  </w:abstractNum>
  <w:abstractNum w:abstractNumId="35" w15:restartNumberingAfterBreak="0">
    <w:nsid w:val="7BCD2849"/>
    <w:multiLevelType w:val="singleLevel"/>
    <w:tmpl w:val="1FECE6F6"/>
    <w:lvl w:ilvl="0">
      <w:start w:val="1"/>
      <w:numFmt w:val="bullet"/>
      <w:pStyle w:val="Level2unordered"/>
      <w:lvlText w:val=""/>
      <w:lvlJc w:val="left"/>
      <w:pPr>
        <w:tabs>
          <w:tab w:val="num" w:pos="648"/>
        </w:tabs>
        <w:ind w:left="576" w:hanging="288"/>
      </w:pPr>
      <w:rPr>
        <w:rFonts w:ascii="Symbol" w:hAnsi="Symbol" w:hint="default"/>
      </w:rPr>
    </w:lvl>
  </w:abstractNum>
  <w:abstractNum w:abstractNumId="36" w15:restartNumberingAfterBreak="0">
    <w:nsid w:val="7CEC3C4B"/>
    <w:multiLevelType w:val="hybridMultilevel"/>
    <w:tmpl w:val="D018A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35"/>
  </w:num>
  <w:num w:numId="4">
    <w:abstractNumId w:val="15"/>
  </w:num>
  <w:num w:numId="5">
    <w:abstractNumId w:val="13"/>
  </w:num>
  <w:num w:numId="6">
    <w:abstractNumId w:val="14"/>
  </w:num>
  <w:num w:numId="7">
    <w:abstractNumId w:val="3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2"/>
  </w:num>
  <w:num w:numId="15">
    <w:abstractNumId w:val="1"/>
  </w:num>
  <w:num w:numId="16">
    <w:abstractNumId w:val="0"/>
  </w:num>
  <w:num w:numId="17">
    <w:abstractNumId w:val="23"/>
  </w:num>
  <w:num w:numId="18">
    <w:abstractNumId w:val="17"/>
  </w:num>
  <w:num w:numId="19">
    <w:abstractNumId w:val="26"/>
  </w:num>
  <w:num w:numId="20">
    <w:abstractNumId w:val="21"/>
  </w:num>
  <w:num w:numId="21">
    <w:abstractNumId w:val="28"/>
  </w:num>
  <w:num w:numId="22">
    <w:abstractNumId w:val="10"/>
  </w:num>
  <w:num w:numId="23">
    <w:abstractNumId w:val="36"/>
  </w:num>
  <w:num w:numId="24">
    <w:abstractNumId w:val="19"/>
  </w:num>
  <w:num w:numId="25">
    <w:abstractNumId w:val="32"/>
  </w:num>
  <w:num w:numId="26">
    <w:abstractNumId w:val="22"/>
  </w:num>
  <w:num w:numId="27">
    <w:abstractNumId w:val="12"/>
  </w:num>
  <w:num w:numId="28">
    <w:abstractNumId w:val="25"/>
  </w:num>
  <w:num w:numId="29">
    <w:abstractNumId w:val="27"/>
  </w:num>
  <w:num w:numId="30">
    <w:abstractNumId w:val="11"/>
  </w:num>
  <w:num w:numId="31">
    <w:abstractNumId w:val="33"/>
  </w:num>
  <w:num w:numId="32">
    <w:abstractNumId w:val="31"/>
  </w:num>
  <w:num w:numId="33">
    <w:abstractNumId w:val="30"/>
  </w:num>
  <w:num w:numId="34">
    <w:abstractNumId w:val="29"/>
  </w:num>
  <w:num w:numId="35">
    <w:abstractNumId w:val="16"/>
  </w:num>
  <w:num w:numId="36">
    <w:abstractNumId w:val="24"/>
  </w:num>
  <w:num w:numId="3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isco, Daniel">
    <w15:presenceInfo w15:providerId="None" w15:userId="Sisco, Dani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intFractionalCharacterWidth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 fill="f" fillcolor="white" stroke="f">
      <v:fill color="white" on="f"/>
      <v:stroke on="f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15D"/>
    <w:rsid w:val="00002C7F"/>
    <w:rsid w:val="00003127"/>
    <w:rsid w:val="00005700"/>
    <w:rsid w:val="00005D91"/>
    <w:rsid w:val="00010897"/>
    <w:rsid w:val="00012B96"/>
    <w:rsid w:val="000140BC"/>
    <w:rsid w:val="000161E1"/>
    <w:rsid w:val="00022AE6"/>
    <w:rsid w:val="00023C31"/>
    <w:rsid w:val="00024194"/>
    <w:rsid w:val="000248CC"/>
    <w:rsid w:val="0002507C"/>
    <w:rsid w:val="0003155D"/>
    <w:rsid w:val="00033B1A"/>
    <w:rsid w:val="0003542A"/>
    <w:rsid w:val="00042602"/>
    <w:rsid w:val="00056DDD"/>
    <w:rsid w:val="000621DE"/>
    <w:rsid w:val="000624DC"/>
    <w:rsid w:val="00071072"/>
    <w:rsid w:val="00073599"/>
    <w:rsid w:val="00073611"/>
    <w:rsid w:val="00074DD0"/>
    <w:rsid w:val="00077387"/>
    <w:rsid w:val="000859C5"/>
    <w:rsid w:val="00091B54"/>
    <w:rsid w:val="000920E7"/>
    <w:rsid w:val="000A0341"/>
    <w:rsid w:val="000A27BB"/>
    <w:rsid w:val="000A45BA"/>
    <w:rsid w:val="000A74F6"/>
    <w:rsid w:val="000B0B23"/>
    <w:rsid w:val="000B1AD8"/>
    <w:rsid w:val="000B68C9"/>
    <w:rsid w:val="000B6935"/>
    <w:rsid w:val="000C716B"/>
    <w:rsid w:val="000C7CA0"/>
    <w:rsid w:val="000D2394"/>
    <w:rsid w:val="000E4C05"/>
    <w:rsid w:val="000E75E1"/>
    <w:rsid w:val="000F24D3"/>
    <w:rsid w:val="000F3999"/>
    <w:rsid w:val="0010072E"/>
    <w:rsid w:val="00106AB4"/>
    <w:rsid w:val="0011345E"/>
    <w:rsid w:val="00115E56"/>
    <w:rsid w:val="00120E43"/>
    <w:rsid w:val="00134A27"/>
    <w:rsid w:val="001372CF"/>
    <w:rsid w:val="00147140"/>
    <w:rsid w:val="00150A10"/>
    <w:rsid w:val="0016131F"/>
    <w:rsid w:val="00161B2A"/>
    <w:rsid w:val="00165D7E"/>
    <w:rsid w:val="00171513"/>
    <w:rsid w:val="0017653A"/>
    <w:rsid w:val="001809E7"/>
    <w:rsid w:val="00184E75"/>
    <w:rsid w:val="00186A3A"/>
    <w:rsid w:val="00191714"/>
    <w:rsid w:val="0019301D"/>
    <w:rsid w:val="001975FF"/>
    <w:rsid w:val="001A19E3"/>
    <w:rsid w:val="001A3D90"/>
    <w:rsid w:val="001B2F97"/>
    <w:rsid w:val="001B3E84"/>
    <w:rsid w:val="001B4B3F"/>
    <w:rsid w:val="001C3D26"/>
    <w:rsid w:val="001C41FF"/>
    <w:rsid w:val="001D080D"/>
    <w:rsid w:val="001D1CCA"/>
    <w:rsid w:val="001D3331"/>
    <w:rsid w:val="001D4551"/>
    <w:rsid w:val="001D5AFD"/>
    <w:rsid w:val="001E120A"/>
    <w:rsid w:val="001E23B0"/>
    <w:rsid w:val="001E381D"/>
    <w:rsid w:val="001F2690"/>
    <w:rsid w:val="001F715D"/>
    <w:rsid w:val="00203EA1"/>
    <w:rsid w:val="0020546B"/>
    <w:rsid w:val="00206082"/>
    <w:rsid w:val="00206F05"/>
    <w:rsid w:val="002071E0"/>
    <w:rsid w:val="00210CD3"/>
    <w:rsid w:val="002123B4"/>
    <w:rsid w:val="00214D94"/>
    <w:rsid w:val="002165FF"/>
    <w:rsid w:val="00216CA1"/>
    <w:rsid w:val="002250F7"/>
    <w:rsid w:val="002255BD"/>
    <w:rsid w:val="002344F7"/>
    <w:rsid w:val="00236892"/>
    <w:rsid w:val="002543A8"/>
    <w:rsid w:val="00264167"/>
    <w:rsid w:val="0027093D"/>
    <w:rsid w:val="00272886"/>
    <w:rsid w:val="002807EF"/>
    <w:rsid w:val="00281C57"/>
    <w:rsid w:val="002872CD"/>
    <w:rsid w:val="00292CC8"/>
    <w:rsid w:val="002A3006"/>
    <w:rsid w:val="002A6676"/>
    <w:rsid w:val="002B06DF"/>
    <w:rsid w:val="002B77FB"/>
    <w:rsid w:val="002B7B2D"/>
    <w:rsid w:val="002C4C7A"/>
    <w:rsid w:val="002C4F2C"/>
    <w:rsid w:val="002C688F"/>
    <w:rsid w:val="002D04C2"/>
    <w:rsid w:val="002D202E"/>
    <w:rsid w:val="002D2066"/>
    <w:rsid w:val="002D3B4B"/>
    <w:rsid w:val="002D506E"/>
    <w:rsid w:val="002E5F4C"/>
    <w:rsid w:val="002E6CB5"/>
    <w:rsid w:val="002E721A"/>
    <w:rsid w:val="002F008C"/>
    <w:rsid w:val="002F0E07"/>
    <w:rsid w:val="002F19AD"/>
    <w:rsid w:val="002F3E64"/>
    <w:rsid w:val="002F78BD"/>
    <w:rsid w:val="00303AC0"/>
    <w:rsid w:val="00312E77"/>
    <w:rsid w:val="00316439"/>
    <w:rsid w:val="00317BA9"/>
    <w:rsid w:val="00322745"/>
    <w:rsid w:val="00324642"/>
    <w:rsid w:val="00334B3A"/>
    <w:rsid w:val="003432D9"/>
    <w:rsid w:val="0034451D"/>
    <w:rsid w:val="00346DA8"/>
    <w:rsid w:val="003512E8"/>
    <w:rsid w:val="00361029"/>
    <w:rsid w:val="003718A7"/>
    <w:rsid w:val="00371D9F"/>
    <w:rsid w:val="00375F82"/>
    <w:rsid w:val="00376ADC"/>
    <w:rsid w:val="003771D6"/>
    <w:rsid w:val="00381306"/>
    <w:rsid w:val="00383998"/>
    <w:rsid w:val="00383A30"/>
    <w:rsid w:val="0038755A"/>
    <w:rsid w:val="00393B18"/>
    <w:rsid w:val="00396D8F"/>
    <w:rsid w:val="003970CC"/>
    <w:rsid w:val="003A1D87"/>
    <w:rsid w:val="003A2951"/>
    <w:rsid w:val="003A4191"/>
    <w:rsid w:val="003A69CD"/>
    <w:rsid w:val="003A69E4"/>
    <w:rsid w:val="003A6F61"/>
    <w:rsid w:val="003B06CF"/>
    <w:rsid w:val="003C157E"/>
    <w:rsid w:val="003D0B5A"/>
    <w:rsid w:val="003D11E4"/>
    <w:rsid w:val="003D1455"/>
    <w:rsid w:val="003D5384"/>
    <w:rsid w:val="003D7074"/>
    <w:rsid w:val="003E799F"/>
    <w:rsid w:val="003F16D0"/>
    <w:rsid w:val="003F36A9"/>
    <w:rsid w:val="003F4934"/>
    <w:rsid w:val="003F4965"/>
    <w:rsid w:val="003F5B0B"/>
    <w:rsid w:val="003F66CE"/>
    <w:rsid w:val="0040445C"/>
    <w:rsid w:val="00404FB4"/>
    <w:rsid w:val="00412E83"/>
    <w:rsid w:val="004130F3"/>
    <w:rsid w:val="00417D89"/>
    <w:rsid w:val="00421F54"/>
    <w:rsid w:val="00422AD0"/>
    <w:rsid w:val="00424614"/>
    <w:rsid w:val="00426B53"/>
    <w:rsid w:val="00426D4B"/>
    <w:rsid w:val="00431804"/>
    <w:rsid w:val="00431C03"/>
    <w:rsid w:val="004374BE"/>
    <w:rsid w:val="0044034D"/>
    <w:rsid w:val="00450391"/>
    <w:rsid w:val="00452ADF"/>
    <w:rsid w:val="004576B7"/>
    <w:rsid w:val="00462A0F"/>
    <w:rsid w:val="004633F7"/>
    <w:rsid w:val="00465865"/>
    <w:rsid w:val="00471057"/>
    <w:rsid w:val="00471ED4"/>
    <w:rsid w:val="00473636"/>
    <w:rsid w:val="00475877"/>
    <w:rsid w:val="004848E3"/>
    <w:rsid w:val="004917AF"/>
    <w:rsid w:val="00492BE9"/>
    <w:rsid w:val="0049475E"/>
    <w:rsid w:val="004A0A0B"/>
    <w:rsid w:val="004A2435"/>
    <w:rsid w:val="004A35FE"/>
    <w:rsid w:val="004B4E3C"/>
    <w:rsid w:val="004B6A63"/>
    <w:rsid w:val="004C174D"/>
    <w:rsid w:val="004C48FD"/>
    <w:rsid w:val="004C50C7"/>
    <w:rsid w:val="004D4B4A"/>
    <w:rsid w:val="004D5C75"/>
    <w:rsid w:val="004E053C"/>
    <w:rsid w:val="004E5AAA"/>
    <w:rsid w:val="004E6413"/>
    <w:rsid w:val="00505971"/>
    <w:rsid w:val="00506791"/>
    <w:rsid w:val="005067DD"/>
    <w:rsid w:val="00506D77"/>
    <w:rsid w:val="00510318"/>
    <w:rsid w:val="005118CA"/>
    <w:rsid w:val="005161DF"/>
    <w:rsid w:val="005230C9"/>
    <w:rsid w:val="0052442B"/>
    <w:rsid w:val="00524B4D"/>
    <w:rsid w:val="00527940"/>
    <w:rsid w:val="00530657"/>
    <w:rsid w:val="0053083D"/>
    <w:rsid w:val="0053775D"/>
    <w:rsid w:val="00551806"/>
    <w:rsid w:val="00553792"/>
    <w:rsid w:val="00556648"/>
    <w:rsid w:val="00561ED4"/>
    <w:rsid w:val="00562227"/>
    <w:rsid w:val="005622C1"/>
    <w:rsid w:val="005706AE"/>
    <w:rsid w:val="00570A0B"/>
    <w:rsid w:val="005723DF"/>
    <w:rsid w:val="005749F7"/>
    <w:rsid w:val="00576194"/>
    <w:rsid w:val="00577186"/>
    <w:rsid w:val="005774E7"/>
    <w:rsid w:val="005807E6"/>
    <w:rsid w:val="00583D2E"/>
    <w:rsid w:val="00585344"/>
    <w:rsid w:val="00592CBA"/>
    <w:rsid w:val="0059678F"/>
    <w:rsid w:val="005A0980"/>
    <w:rsid w:val="005A2AC1"/>
    <w:rsid w:val="005A50B4"/>
    <w:rsid w:val="005B02EE"/>
    <w:rsid w:val="005B2E34"/>
    <w:rsid w:val="005B408F"/>
    <w:rsid w:val="005C0A73"/>
    <w:rsid w:val="005C62DD"/>
    <w:rsid w:val="005C7070"/>
    <w:rsid w:val="005D1476"/>
    <w:rsid w:val="005D23A6"/>
    <w:rsid w:val="005D4CB9"/>
    <w:rsid w:val="005D5945"/>
    <w:rsid w:val="005E6CC7"/>
    <w:rsid w:val="0060390D"/>
    <w:rsid w:val="00612D7B"/>
    <w:rsid w:val="0061404F"/>
    <w:rsid w:val="0062110C"/>
    <w:rsid w:val="00630649"/>
    <w:rsid w:val="00635A51"/>
    <w:rsid w:val="00641378"/>
    <w:rsid w:val="00641A16"/>
    <w:rsid w:val="00641FC0"/>
    <w:rsid w:val="0064634D"/>
    <w:rsid w:val="00647458"/>
    <w:rsid w:val="00651217"/>
    <w:rsid w:val="00656A4D"/>
    <w:rsid w:val="0067023A"/>
    <w:rsid w:val="00670939"/>
    <w:rsid w:val="0067214D"/>
    <w:rsid w:val="0067265E"/>
    <w:rsid w:val="0067278F"/>
    <w:rsid w:val="00672F07"/>
    <w:rsid w:val="006755F0"/>
    <w:rsid w:val="006779AF"/>
    <w:rsid w:val="0068245B"/>
    <w:rsid w:val="0068376E"/>
    <w:rsid w:val="006940A5"/>
    <w:rsid w:val="006941CE"/>
    <w:rsid w:val="006A2F51"/>
    <w:rsid w:val="006A5A5C"/>
    <w:rsid w:val="006A6AE4"/>
    <w:rsid w:val="006B2545"/>
    <w:rsid w:val="006B4300"/>
    <w:rsid w:val="006C6113"/>
    <w:rsid w:val="006D06D8"/>
    <w:rsid w:val="006D0E92"/>
    <w:rsid w:val="006D11FB"/>
    <w:rsid w:val="006D1FC6"/>
    <w:rsid w:val="006D35B2"/>
    <w:rsid w:val="006E0274"/>
    <w:rsid w:val="006E7194"/>
    <w:rsid w:val="006F0793"/>
    <w:rsid w:val="006F1893"/>
    <w:rsid w:val="006F3647"/>
    <w:rsid w:val="006F4241"/>
    <w:rsid w:val="006F491B"/>
    <w:rsid w:val="00706642"/>
    <w:rsid w:val="00710EDE"/>
    <w:rsid w:val="00711BDA"/>
    <w:rsid w:val="00712038"/>
    <w:rsid w:val="00725287"/>
    <w:rsid w:val="00725C97"/>
    <w:rsid w:val="007413C6"/>
    <w:rsid w:val="007414D6"/>
    <w:rsid w:val="00745679"/>
    <w:rsid w:val="00745B19"/>
    <w:rsid w:val="00745CF6"/>
    <w:rsid w:val="00746C4D"/>
    <w:rsid w:val="00747910"/>
    <w:rsid w:val="00750BCC"/>
    <w:rsid w:val="007519BC"/>
    <w:rsid w:val="00755448"/>
    <w:rsid w:val="007640C0"/>
    <w:rsid w:val="00767F89"/>
    <w:rsid w:val="00772953"/>
    <w:rsid w:val="00773C1D"/>
    <w:rsid w:val="00775F26"/>
    <w:rsid w:val="00777D7E"/>
    <w:rsid w:val="00783441"/>
    <w:rsid w:val="00784D1B"/>
    <w:rsid w:val="00795E6A"/>
    <w:rsid w:val="0079753C"/>
    <w:rsid w:val="007A461F"/>
    <w:rsid w:val="007A4D0E"/>
    <w:rsid w:val="007A5FC8"/>
    <w:rsid w:val="007A6737"/>
    <w:rsid w:val="007A6E6D"/>
    <w:rsid w:val="007A7A0D"/>
    <w:rsid w:val="007B50CD"/>
    <w:rsid w:val="007B59E2"/>
    <w:rsid w:val="007B7F66"/>
    <w:rsid w:val="007C3208"/>
    <w:rsid w:val="007C56DE"/>
    <w:rsid w:val="007C703D"/>
    <w:rsid w:val="007C7523"/>
    <w:rsid w:val="007D187E"/>
    <w:rsid w:val="007E14D4"/>
    <w:rsid w:val="007F01C9"/>
    <w:rsid w:val="007F0F26"/>
    <w:rsid w:val="007F100B"/>
    <w:rsid w:val="007F29D6"/>
    <w:rsid w:val="007F4469"/>
    <w:rsid w:val="008060FA"/>
    <w:rsid w:val="0080634A"/>
    <w:rsid w:val="008067D4"/>
    <w:rsid w:val="00807CB9"/>
    <w:rsid w:val="00814F46"/>
    <w:rsid w:val="00820269"/>
    <w:rsid w:val="008233A0"/>
    <w:rsid w:val="008254EE"/>
    <w:rsid w:val="00830C84"/>
    <w:rsid w:val="00833210"/>
    <w:rsid w:val="0083636C"/>
    <w:rsid w:val="0083795B"/>
    <w:rsid w:val="008379CD"/>
    <w:rsid w:val="00841A1D"/>
    <w:rsid w:val="0084409E"/>
    <w:rsid w:val="00845E2D"/>
    <w:rsid w:val="00847BD3"/>
    <w:rsid w:val="00850D45"/>
    <w:rsid w:val="008526E2"/>
    <w:rsid w:val="00862DE1"/>
    <w:rsid w:val="00863BEE"/>
    <w:rsid w:val="00867913"/>
    <w:rsid w:val="00867B60"/>
    <w:rsid w:val="00872036"/>
    <w:rsid w:val="00874B2D"/>
    <w:rsid w:val="00881D0D"/>
    <w:rsid w:val="00884E38"/>
    <w:rsid w:val="008902A5"/>
    <w:rsid w:val="008A08A6"/>
    <w:rsid w:val="008A239F"/>
    <w:rsid w:val="008A4906"/>
    <w:rsid w:val="008A6641"/>
    <w:rsid w:val="008B09E4"/>
    <w:rsid w:val="008C0451"/>
    <w:rsid w:val="008C09BB"/>
    <w:rsid w:val="008C3DE0"/>
    <w:rsid w:val="008C5073"/>
    <w:rsid w:val="008C6038"/>
    <w:rsid w:val="008C7178"/>
    <w:rsid w:val="008C74C8"/>
    <w:rsid w:val="008C7A7E"/>
    <w:rsid w:val="008D0B46"/>
    <w:rsid w:val="008D16A9"/>
    <w:rsid w:val="008D27F9"/>
    <w:rsid w:val="008D5B1A"/>
    <w:rsid w:val="008D7748"/>
    <w:rsid w:val="008E1D66"/>
    <w:rsid w:val="008E4E85"/>
    <w:rsid w:val="008F3276"/>
    <w:rsid w:val="00910CBE"/>
    <w:rsid w:val="009154B2"/>
    <w:rsid w:val="009203FE"/>
    <w:rsid w:val="00920461"/>
    <w:rsid w:val="00921C45"/>
    <w:rsid w:val="00924BFD"/>
    <w:rsid w:val="00927C90"/>
    <w:rsid w:val="009305AB"/>
    <w:rsid w:val="00933B48"/>
    <w:rsid w:val="00936D3B"/>
    <w:rsid w:val="00937547"/>
    <w:rsid w:val="009405C5"/>
    <w:rsid w:val="00940D7C"/>
    <w:rsid w:val="00942367"/>
    <w:rsid w:val="00944821"/>
    <w:rsid w:val="009531F2"/>
    <w:rsid w:val="00953BDA"/>
    <w:rsid w:val="00955A6D"/>
    <w:rsid w:val="0095685F"/>
    <w:rsid w:val="0095763C"/>
    <w:rsid w:val="00971439"/>
    <w:rsid w:val="00972977"/>
    <w:rsid w:val="00975028"/>
    <w:rsid w:val="009762AC"/>
    <w:rsid w:val="00980F52"/>
    <w:rsid w:val="0098221B"/>
    <w:rsid w:val="00984EDA"/>
    <w:rsid w:val="009912FD"/>
    <w:rsid w:val="00992818"/>
    <w:rsid w:val="009936E0"/>
    <w:rsid w:val="00996FF0"/>
    <w:rsid w:val="009A1F22"/>
    <w:rsid w:val="009A2482"/>
    <w:rsid w:val="009A4ABE"/>
    <w:rsid w:val="009B2E33"/>
    <w:rsid w:val="009B4FD0"/>
    <w:rsid w:val="009B5818"/>
    <w:rsid w:val="009C2F3B"/>
    <w:rsid w:val="009C4615"/>
    <w:rsid w:val="009C72DA"/>
    <w:rsid w:val="009D2E70"/>
    <w:rsid w:val="009D57DD"/>
    <w:rsid w:val="009E2585"/>
    <w:rsid w:val="009E384E"/>
    <w:rsid w:val="009E4971"/>
    <w:rsid w:val="00A03C22"/>
    <w:rsid w:val="00A071B8"/>
    <w:rsid w:val="00A130D5"/>
    <w:rsid w:val="00A143E7"/>
    <w:rsid w:val="00A15D03"/>
    <w:rsid w:val="00A200A7"/>
    <w:rsid w:val="00A23C24"/>
    <w:rsid w:val="00A3341A"/>
    <w:rsid w:val="00A351AF"/>
    <w:rsid w:val="00A361BF"/>
    <w:rsid w:val="00A408F7"/>
    <w:rsid w:val="00A43B34"/>
    <w:rsid w:val="00A448FD"/>
    <w:rsid w:val="00A4567D"/>
    <w:rsid w:val="00A478D9"/>
    <w:rsid w:val="00A55506"/>
    <w:rsid w:val="00A558FB"/>
    <w:rsid w:val="00A55A3E"/>
    <w:rsid w:val="00A55F24"/>
    <w:rsid w:val="00A57845"/>
    <w:rsid w:val="00A64B4E"/>
    <w:rsid w:val="00A6768C"/>
    <w:rsid w:val="00A7255A"/>
    <w:rsid w:val="00A767FE"/>
    <w:rsid w:val="00A76C71"/>
    <w:rsid w:val="00A80F32"/>
    <w:rsid w:val="00A813E8"/>
    <w:rsid w:val="00A82A98"/>
    <w:rsid w:val="00A83CC0"/>
    <w:rsid w:val="00A90EB5"/>
    <w:rsid w:val="00A91922"/>
    <w:rsid w:val="00A926EA"/>
    <w:rsid w:val="00AA08B6"/>
    <w:rsid w:val="00AA2CCE"/>
    <w:rsid w:val="00AA410E"/>
    <w:rsid w:val="00AB43D5"/>
    <w:rsid w:val="00AB4A75"/>
    <w:rsid w:val="00AC1987"/>
    <w:rsid w:val="00AC2945"/>
    <w:rsid w:val="00AC6AA1"/>
    <w:rsid w:val="00AC7554"/>
    <w:rsid w:val="00AD00B6"/>
    <w:rsid w:val="00AD20B5"/>
    <w:rsid w:val="00AE4076"/>
    <w:rsid w:val="00AE7287"/>
    <w:rsid w:val="00AF6077"/>
    <w:rsid w:val="00B02A43"/>
    <w:rsid w:val="00B044C2"/>
    <w:rsid w:val="00B0691B"/>
    <w:rsid w:val="00B11E7D"/>
    <w:rsid w:val="00B16315"/>
    <w:rsid w:val="00B25BB3"/>
    <w:rsid w:val="00B32624"/>
    <w:rsid w:val="00B3343C"/>
    <w:rsid w:val="00B35CC5"/>
    <w:rsid w:val="00B36716"/>
    <w:rsid w:val="00B414A8"/>
    <w:rsid w:val="00B4304B"/>
    <w:rsid w:val="00B47D3D"/>
    <w:rsid w:val="00B47E9B"/>
    <w:rsid w:val="00B509DC"/>
    <w:rsid w:val="00B510AF"/>
    <w:rsid w:val="00B52CA8"/>
    <w:rsid w:val="00B53B0F"/>
    <w:rsid w:val="00B540EF"/>
    <w:rsid w:val="00B544CF"/>
    <w:rsid w:val="00B6218C"/>
    <w:rsid w:val="00B63806"/>
    <w:rsid w:val="00B6610A"/>
    <w:rsid w:val="00B7060B"/>
    <w:rsid w:val="00B71F4E"/>
    <w:rsid w:val="00B7361F"/>
    <w:rsid w:val="00B74A49"/>
    <w:rsid w:val="00B82250"/>
    <w:rsid w:val="00B82357"/>
    <w:rsid w:val="00B83A17"/>
    <w:rsid w:val="00B83AD4"/>
    <w:rsid w:val="00B90EB8"/>
    <w:rsid w:val="00B95410"/>
    <w:rsid w:val="00BA26DB"/>
    <w:rsid w:val="00BA3F4E"/>
    <w:rsid w:val="00BB1514"/>
    <w:rsid w:val="00BB19A1"/>
    <w:rsid w:val="00BB450E"/>
    <w:rsid w:val="00BB5FA9"/>
    <w:rsid w:val="00BB7691"/>
    <w:rsid w:val="00BC157A"/>
    <w:rsid w:val="00BC5C26"/>
    <w:rsid w:val="00BC7394"/>
    <w:rsid w:val="00BD270B"/>
    <w:rsid w:val="00BD3032"/>
    <w:rsid w:val="00BD38DF"/>
    <w:rsid w:val="00BD5449"/>
    <w:rsid w:val="00BE01E7"/>
    <w:rsid w:val="00BE2964"/>
    <w:rsid w:val="00BE7F75"/>
    <w:rsid w:val="00BF17BA"/>
    <w:rsid w:val="00BF1CBC"/>
    <w:rsid w:val="00BF36F3"/>
    <w:rsid w:val="00BF4357"/>
    <w:rsid w:val="00BF460B"/>
    <w:rsid w:val="00BF62B3"/>
    <w:rsid w:val="00BF6379"/>
    <w:rsid w:val="00BF7C76"/>
    <w:rsid w:val="00C02F8E"/>
    <w:rsid w:val="00C0494A"/>
    <w:rsid w:val="00C106CC"/>
    <w:rsid w:val="00C16366"/>
    <w:rsid w:val="00C223E3"/>
    <w:rsid w:val="00C24004"/>
    <w:rsid w:val="00C262C2"/>
    <w:rsid w:val="00C30589"/>
    <w:rsid w:val="00C31A4B"/>
    <w:rsid w:val="00C42C7B"/>
    <w:rsid w:val="00C51FF6"/>
    <w:rsid w:val="00C525F1"/>
    <w:rsid w:val="00C56CC0"/>
    <w:rsid w:val="00C577E3"/>
    <w:rsid w:val="00C636D6"/>
    <w:rsid w:val="00C6390C"/>
    <w:rsid w:val="00C64B55"/>
    <w:rsid w:val="00C67DED"/>
    <w:rsid w:val="00C77DBE"/>
    <w:rsid w:val="00C80303"/>
    <w:rsid w:val="00C83F60"/>
    <w:rsid w:val="00C8567D"/>
    <w:rsid w:val="00C90657"/>
    <w:rsid w:val="00C91EFF"/>
    <w:rsid w:val="00C923D0"/>
    <w:rsid w:val="00C92CE1"/>
    <w:rsid w:val="00C93DF7"/>
    <w:rsid w:val="00C9404B"/>
    <w:rsid w:val="00C968F6"/>
    <w:rsid w:val="00C96ED1"/>
    <w:rsid w:val="00CA1097"/>
    <w:rsid w:val="00CA1124"/>
    <w:rsid w:val="00CA3972"/>
    <w:rsid w:val="00CA5EA1"/>
    <w:rsid w:val="00CB247A"/>
    <w:rsid w:val="00CB457F"/>
    <w:rsid w:val="00CC3A5F"/>
    <w:rsid w:val="00CC4A60"/>
    <w:rsid w:val="00CD05B2"/>
    <w:rsid w:val="00CD41C1"/>
    <w:rsid w:val="00CE6526"/>
    <w:rsid w:val="00CF0F7F"/>
    <w:rsid w:val="00CF0F80"/>
    <w:rsid w:val="00CF105C"/>
    <w:rsid w:val="00CF469E"/>
    <w:rsid w:val="00CF51B7"/>
    <w:rsid w:val="00D07FF8"/>
    <w:rsid w:val="00D1211B"/>
    <w:rsid w:val="00D15B0C"/>
    <w:rsid w:val="00D17C09"/>
    <w:rsid w:val="00D21D6B"/>
    <w:rsid w:val="00D224A8"/>
    <w:rsid w:val="00D2286B"/>
    <w:rsid w:val="00D229EC"/>
    <w:rsid w:val="00D2314C"/>
    <w:rsid w:val="00D30AA2"/>
    <w:rsid w:val="00D31E97"/>
    <w:rsid w:val="00D34F18"/>
    <w:rsid w:val="00D415BC"/>
    <w:rsid w:val="00D421BB"/>
    <w:rsid w:val="00D43613"/>
    <w:rsid w:val="00D50633"/>
    <w:rsid w:val="00D50971"/>
    <w:rsid w:val="00D5411F"/>
    <w:rsid w:val="00D546CB"/>
    <w:rsid w:val="00D54B51"/>
    <w:rsid w:val="00D61BE7"/>
    <w:rsid w:val="00D670DE"/>
    <w:rsid w:val="00D707F9"/>
    <w:rsid w:val="00D75783"/>
    <w:rsid w:val="00D86CCA"/>
    <w:rsid w:val="00D942C2"/>
    <w:rsid w:val="00D944DC"/>
    <w:rsid w:val="00D94FB9"/>
    <w:rsid w:val="00DA1285"/>
    <w:rsid w:val="00DA24A5"/>
    <w:rsid w:val="00DA2BB2"/>
    <w:rsid w:val="00DA34C9"/>
    <w:rsid w:val="00DA615C"/>
    <w:rsid w:val="00DA6B45"/>
    <w:rsid w:val="00DA6C8B"/>
    <w:rsid w:val="00DA7D5B"/>
    <w:rsid w:val="00DB05FE"/>
    <w:rsid w:val="00DB47D9"/>
    <w:rsid w:val="00DB6FDD"/>
    <w:rsid w:val="00DC17B6"/>
    <w:rsid w:val="00DC23D5"/>
    <w:rsid w:val="00DC6E2D"/>
    <w:rsid w:val="00DD1DCF"/>
    <w:rsid w:val="00DD5115"/>
    <w:rsid w:val="00DE1FC5"/>
    <w:rsid w:val="00DE38E1"/>
    <w:rsid w:val="00DE3EC7"/>
    <w:rsid w:val="00DF7786"/>
    <w:rsid w:val="00E01C5A"/>
    <w:rsid w:val="00E03666"/>
    <w:rsid w:val="00E12217"/>
    <w:rsid w:val="00E1239E"/>
    <w:rsid w:val="00E12557"/>
    <w:rsid w:val="00E128A0"/>
    <w:rsid w:val="00E145F4"/>
    <w:rsid w:val="00E21626"/>
    <w:rsid w:val="00E26597"/>
    <w:rsid w:val="00E3050E"/>
    <w:rsid w:val="00E41B48"/>
    <w:rsid w:val="00E422DC"/>
    <w:rsid w:val="00E466F6"/>
    <w:rsid w:val="00E51859"/>
    <w:rsid w:val="00E531EA"/>
    <w:rsid w:val="00E539BC"/>
    <w:rsid w:val="00E551A1"/>
    <w:rsid w:val="00E57425"/>
    <w:rsid w:val="00E62279"/>
    <w:rsid w:val="00E62357"/>
    <w:rsid w:val="00E636C7"/>
    <w:rsid w:val="00E71D4E"/>
    <w:rsid w:val="00E73FB7"/>
    <w:rsid w:val="00E74C8D"/>
    <w:rsid w:val="00E838AE"/>
    <w:rsid w:val="00E94E17"/>
    <w:rsid w:val="00EA0FD7"/>
    <w:rsid w:val="00EB0175"/>
    <w:rsid w:val="00EB177F"/>
    <w:rsid w:val="00EB3353"/>
    <w:rsid w:val="00EB45C9"/>
    <w:rsid w:val="00EC3811"/>
    <w:rsid w:val="00ED4F91"/>
    <w:rsid w:val="00EE0FA6"/>
    <w:rsid w:val="00EE2AA3"/>
    <w:rsid w:val="00EE467D"/>
    <w:rsid w:val="00EE4D3E"/>
    <w:rsid w:val="00EE6CA4"/>
    <w:rsid w:val="00EF068F"/>
    <w:rsid w:val="00F05625"/>
    <w:rsid w:val="00F13AA8"/>
    <w:rsid w:val="00F1427C"/>
    <w:rsid w:val="00F22603"/>
    <w:rsid w:val="00F245B0"/>
    <w:rsid w:val="00F24800"/>
    <w:rsid w:val="00F25036"/>
    <w:rsid w:val="00F25CF2"/>
    <w:rsid w:val="00F26E31"/>
    <w:rsid w:val="00F27B71"/>
    <w:rsid w:val="00F35DAF"/>
    <w:rsid w:val="00F3645E"/>
    <w:rsid w:val="00F37910"/>
    <w:rsid w:val="00F40258"/>
    <w:rsid w:val="00F43A43"/>
    <w:rsid w:val="00F47661"/>
    <w:rsid w:val="00F47B9D"/>
    <w:rsid w:val="00F51A15"/>
    <w:rsid w:val="00F5219F"/>
    <w:rsid w:val="00F55970"/>
    <w:rsid w:val="00F56661"/>
    <w:rsid w:val="00F57FF6"/>
    <w:rsid w:val="00F608CF"/>
    <w:rsid w:val="00F60F08"/>
    <w:rsid w:val="00F6667B"/>
    <w:rsid w:val="00F71369"/>
    <w:rsid w:val="00F7413A"/>
    <w:rsid w:val="00F80A16"/>
    <w:rsid w:val="00F80A5B"/>
    <w:rsid w:val="00F83F24"/>
    <w:rsid w:val="00F85EBD"/>
    <w:rsid w:val="00F90F4C"/>
    <w:rsid w:val="00F9174C"/>
    <w:rsid w:val="00F92121"/>
    <w:rsid w:val="00F93E8F"/>
    <w:rsid w:val="00FA13D4"/>
    <w:rsid w:val="00FA1F7D"/>
    <w:rsid w:val="00FA2544"/>
    <w:rsid w:val="00FA65FA"/>
    <w:rsid w:val="00FA6D1B"/>
    <w:rsid w:val="00FB2C10"/>
    <w:rsid w:val="00FB53FD"/>
    <w:rsid w:val="00FB57A2"/>
    <w:rsid w:val="00FC04B0"/>
    <w:rsid w:val="00FC091C"/>
    <w:rsid w:val="00FC0CF4"/>
    <w:rsid w:val="00FC2BCB"/>
    <w:rsid w:val="00FC53FA"/>
    <w:rsid w:val="00FC5C82"/>
    <w:rsid w:val="00FD1702"/>
    <w:rsid w:val="00FE12B6"/>
    <w:rsid w:val="00FE36B6"/>
    <w:rsid w:val="00FF024D"/>
    <w:rsid w:val="00FF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5.85pt,.7pt,5.85pt,.7pt"/>
    </o:shapedefaults>
    <o:shapelayout v:ext="edit">
      <o:idmap v:ext="edit" data="1"/>
    </o:shapelayout>
  </w:shapeDefaults>
  <w:decimalSymbol w:val="."/>
  <w:listSeparator w:val=","/>
  <w14:docId w14:val="6A425F97"/>
  <w15:docId w15:val="{C8A1DAA6-799D-4DDB-8905-2098846E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MS Mincho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"/>
    <w:qFormat/>
    <w:rsid w:val="00CD05B2"/>
    <w:pPr>
      <w:spacing w:after="120"/>
    </w:pPr>
    <w:rPr>
      <w:rFonts w:ascii="Times New Roman" w:hAnsi="Times New Roman"/>
      <w:lang w:eastAsia="ja-JP"/>
    </w:rPr>
  </w:style>
  <w:style w:type="paragraph" w:styleId="Heading1">
    <w:name w:val="heading 1"/>
    <w:aliases w:val="1"/>
    <w:next w:val="Normal"/>
    <w:link w:val="Heading1Char"/>
    <w:qFormat/>
    <w:rsid w:val="00AB43D5"/>
    <w:pPr>
      <w:keepNext/>
      <w:keepLines/>
      <w:numPr>
        <w:numId w:val="7"/>
      </w:numPr>
      <w:spacing w:before="120" w:after="120" w:line="240" w:lineRule="atLeast"/>
      <w:ind w:left="461" w:hanging="461"/>
      <w:outlineLvl w:val="0"/>
    </w:pPr>
    <w:rPr>
      <w:rFonts w:ascii="Arial" w:eastAsia="MS Gothic" w:hAnsi="Arial"/>
      <w:b/>
      <w:sz w:val="24"/>
      <w:lang w:eastAsia="ja-JP"/>
    </w:rPr>
  </w:style>
  <w:style w:type="paragraph" w:styleId="Heading2">
    <w:name w:val="heading 2"/>
    <w:aliases w:val="2"/>
    <w:next w:val="Normal"/>
    <w:qFormat/>
    <w:rsid w:val="00612D7B"/>
    <w:pPr>
      <w:keepNext/>
      <w:keepLines/>
      <w:numPr>
        <w:ilvl w:val="1"/>
        <w:numId w:val="7"/>
      </w:numPr>
      <w:spacing w:before="80" w:after="80" w:line="240" w:lineRule="atLeast"/>
      <w:ind w:left="792" w:hanging="792"/>
      <w:outlineLvl w:val="1"/>
    </w:pPr>
    <w:rPr>
      <w:rFonts w:ascii="Arial" w:hAnsi="Arial"/>
      <w:b/>
      <w:sz w:val="24"/>
      <w:lang w:eastAsia="ja-JP"/>
    </w:rPr>
  </w:style>
  <w:style w:type="paragraph" w:styleId="Heading3">
    <w:name w:val="heading 3"/>
    <w:aliases w:val="3"/>
    <w:next w:val="Normal"/>
    <w:qFormat/>
    <w:rsid w:val="009E4971"/>
    <w:pPr>
      <w:keepNext/>
      <w:numPr>
        <w:ilvl w:val="2"/>
        <w:numId w:val="7"/>
      </w:numPr>
      <w:spacing w:before="40" w:after="40" w:line="240" w:lineRule="atLeast"/>
      <w:ind w:left="1022" w:hanging="1022"/>
      <w:outlineLvl w:val="2"/>
    </w:pPr>
    <w:rPr>
      <w:rFonts w:ascii="Arial" w:hAnsi="Arial"/>
      <w:b/>
      <w:sz w:val="22"/>
      <w:lang w:eastAsia="ja-JP"/>
    </w:rPr>
  </w:style>
  <w:style w:type="paragraph" w:styleId="Heading4">
    <w:name w:val="heading 4"/>
    <w:aliases w:val="4"/>
    <w:basedOn w:val="Normal"/>
    <w:next w:val="Normal"/>
    <w:qFormat/>
    <w:pPr>
      <w:keepLines/>
      <w:numPr>
        <w:ilvl w:val="3"/>
        <w:numId w:val="7"/>
      </w:numPr>
      <w:jc w:val="center"/>
      <w:outlineLvl w:val="3"/>
    </w:pPr>
    <w:rPr>
      <w:b/>
    </w:rPr>
  </w:style>
  <w:style w:type="paragraph" w:styleId="Heading5">
    <w:name w:val="heading 5"/>
    <w:aliases w:val="5"/>
    <w:basedOn w:val="Normal"/>
    <w:next w:val="tablehead"/>
    <w:qFormat/>
    <w:pPr>
      <w:keepNext/>
      <w:keepLines/>
      <w:numPr>
        <w:ilvl w:val="4"/>
        <w:numId w:val="7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937547"/>
    <w:pPr>
      <w:spacing w:before="18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67913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67913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86791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aliases w:val="th"/>
    <w:basedOn w:val="tablebody"/>
    <w:next w:val="tablebody"/>
    <w:pPr>
      <w:spacing w:line="240" w:lineRule="atLeast"/>
    </w:pPr>
    <w:rPr>
      <w:b/>
    </w:rPr>
  </w:style>
  <w:style w:type="paragraph" w:customStyle="1" w:styleId="tablebody">
    <w:name w:val="table body"/>
    <w:aliases w:val="tb"/>
    <w:basedOn w:val="Normal"/>
    <w:rsid w:val="008C5073"/>
    <w:pPr>
      <w:spacing w:after="20" w:line="240" w:lineRule="exact"/>
    </w:pPr>
    <w:rPr>
      <w:rFonts w:ascii="Arial" w:hAnsi="Arial"/>
    </w:rPr>
  </w:style>
  <w:style w:type="paragraph" w:customStyle="1" w:styleId="Footer1">
    <w:name w:val="Footer1"/>
    <w:aliases w:val="f"/>
    <w:rsid w:val="0068245B"/>
    <w:pPr>
      <w:pBdr>
        <w:top w:val="single" w:sz="18" w:space="4" w:color="2A289D"/>
      </w:pBdr>
      <w:tabs>
        <w:tab w:val="center" w:pos="4803"/>
        <w:tab w:val="right" w:pos="9611"/>
      </w:tabs>
      <w:spacing w:before="200" w:after="120" w:line="240" w:lineRule="atLeast"/>
    </w:pPr>
    <w:rPr>
      <w:rFonts w:ascii="Arial" w:eastAsia="MS Gothic" w:hAnsi="Arial"/>
      <w:lang w:eastAsia="ja-JP"/>
    </w:rPr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customStyle="1" w:styleId="productname">
    <w:name w:val="product name"/>
    <w:aliases w:val="pn"/>
    <w:pPr>
      <w:spacing w:before="80" w:after="120" w:line="400" w:lineRule="exact"/>
    </w:pPr>
    <w:rPr>
      <w:rFonts w:ascii="Arial" w:eastAsia="MS Gothic" w:hAnsi="Arial"/>
      <w:b/>
      <w:sz w:val="36"/>
      <w:lang w:eastAsia="ja-JP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Footer">
    <w:name w:val="footer"/>
    <w:basedOn w:val="Normal"/>
    <w:rsid w:val="00B509DC"/>
    <w:pPr>
      <w:tabs>
        <w:tab w:val="center" w:pos="4252"/>
        <w:tab w:val="right" w:pos="8504"/>
      </w:tabs>
      <w:snapToGrid w:val="0"/>
      <w:jc w:val="center"/>
    </w:pPr>
    <w:rPr>
      <w:rFonts w:ascii="Arial" w:hAnsi="Arial"/>
    </w:rPr>
  </w:style>
  <w:style w:type="paragraph" w:styleId="TOC5">
    <w:name w:val="toc 5"/>
    <w:aliases w:val="t5"/>
    <w:basedOn w:val="TOC4"/>
    <w:semiHidden/>
  </w:style>
  <w:style w:type="paragraph" w:styleId="TOC4">
    <w:name w:val="toc 4"/>
    <w:aliases w:val="t4"/>
    <w:basedOn w:val="TOC1"/>
    <w:semiHidden/>
    <w:pPr>
      <w:tabs>
        <w:tab w:val="left" w:pos="1080"/>
      </w:tabs>
      <w:spacing w:before="0"/>
    </w:pPr>
  </w:style>
  <w:style w:type="paragraph" w:styleId="TOC1">
    <w:name w:val="toc 1"/>
    <w:aliases w:val="t1"/>
    <w:basedOn w:val="Normal"/>
    <w:next w:val="TOC2"/>
    <w:uiPriority w:val="39"/>
    <w:pPr>
      <w:keepNext/>
      <w:keepLines/>
      <w:tabs>
        <w:tab w:val="left" w:pos="907"/>
        <w:tab w:val="right" w:leader="dot" w:pos="9611"/>
      </w:tabs>
      <w:spacing w:before="240" w:after="0" w:line="280" w:lineRule="exact"/>
      <w:ind w:left="454"/>
    </w:pPr>
    <w:rPr>
      <w:rFonts w:ascii="Arial" w:eastAsia="MS Gothic" w:hAnsi="Arial"/>
    </w:rPr>
  </w:style>
  <w:style w:type="paragraph" w:styleId="TOC2">
    <w:name w:val="toc 2"/>
    <w:aliases w:val="t2"/>
    <w:basedOn w:val="TOC1"/>
    <w:next w:val="TOC3"/>
    <w:uiPriority w:val="39"/>
    <w:pPr>
      <w:tabs>
        <w:tab w:val="left" w:pos="540"/>
      </w:tabs>
      <w:spacing w:before="0"/>
    </w:pPr>
  </w:style>
  <w:style w:type="paragraph" w:styleId="TOC3">
    <w:name w:val="toc 3"/>
    <w:aliases w:val="t3"/>
    <w:basedOn w:val="TOC1"/>
    <w:uiPriority w:val="39"/>
    <w:pPr>
      <w:spacing w:before="0"/>
      <w:ind w:left="540"/>
    </w:pPr>
  </w:style>
  <w:style w:type="paragraph" w:customStyle="1" w:styleId="box">
    <w:name w:val="box"/>
    <w:aliases w:val="b"/>
    <w:basedOn w:val="Normal"/>
    <w:next w:val="figuretitle"/>
    <w:pPr>
      <w:keepNext/>
      <w:keepLines/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pacing w:before="60" w:after="60" w:line="259" w:lineRule="auto"/>
      <w:jc w:val="center"/>
    </w:pPr>
    <w:rPr>
      <w:rFonts w:ascii="Arial" w:hAnsi="Arial"/>
      <w:noProof/>
    </w:rPr>
  </w:style>
  <w:style w:type="paragraph" w:customStyle="1" w:styleId="figuretitle">
    <w:name w:val="figure title"/>
    <w:aliases w:val="ft"/>
    <w:next w:val="Normal"/>
    <w:pPr>
      <w:spacing w:after="120" w:line="240" w:lineRule="atLeast"/>
      <w:jc w:val="center"/>
    </w:pPr>
    <w:rPr>
      <w:rFonts w:ascii="Arial" w:eastAsia="MS Gothic" w:hAnsi="Arial"/>
      <w:b/>
      <w:lang w:eastAsia="ja-JP"/>
    </w:rPr>
  </w:style>
  <w:style w:type="paragraph" w:customStyle="1" w:styleId="Level2unordered">
    <w:name w:val="Level 2 unordered"/>
    <w:aliases w:val="2u"/>
    <w:basedOn w:val="Level1unordered"/>
    <w:pPr>
      <w:keepLines/>
      <w:numPr>
        <w:numId w:val="3"/>
      </w:numPr>
      <w:tabs>
        <w:tab w:val="clear" w:pos="648"/>
      </w:tabs>
      <w:ind w:left="578" w:hanging="289"/>
    </w:pPr>
  </w:style>
  <w:style w:type="paragraph" w:customStyle="1" w:styleId="Level1unordered">
    <w:name w:val="Level 1 unordered"/>
    <w:aliases w:val="1u"/>
    <w:basedOn w:val="Level1ordered"/>
    <w:pPr>
      <w:numPr>
        <w:numId w:val="2"/>
      </w:numPr>
      <w:tabs>
        <w:tab w:val="clear" w:pos="360"/>
      </w:tabs>
      <w:spacing w:line="240" w:lineRule="exact"/>
      <w:ind w:left="289" w:hanging="289"/>
    </w:pPr>
  </w:style>
  <w:style w:type="paragraph" w:customStyle="1" w:styleId="Level1ordered">
    <w:name w:val="Level 1 ordered"/>
    <w:aliases w:val="1o"/>
    <w:pPr>
      <w:keepNext/>
      <w:tabs>
        <w:tab w:val="left" w:pos="289"/>
      </w:tabs>
      <w:spacing w:after="20" w:line="240" w:lineRule="atLeast"/>
      <w:ind w:left="289" w:hanging="289"/>
    </w:pPr>
    <w:rPr>
      <w:rFonts w:ascii="Times New Roman" w:hAnsi="Times New Roman"/>
      <w:lang w:eastAsia="ja-JP"/>
    </w:rPr>
  </w:style>
  <w:style w:type="paragraph" w:customStyle="1" w:styleId="equation">
    <w:name w:val="equation"/>
    <w:aliases w:val="e"/>
    <w:next w:val="Normal"/>
    <w:pPr>
      <w:keepLines/>
      <w:spacing w:line="259" w:lineRule="auto"/>
      <w:ind w:left="720"/>
    </w:pPr>
    <w:rPr>
      <w:rFonts w:ascii="Arial" w:eastAsia="MS Gothic" w:hAnsi="Arial"/>
      <w:lang w:eastAsia="ja-JP"/>
    </w:rPr>
  </w:style>
  <w:style w:type="paragraph" w:customStyle="1" w:styleId="figurenote">
    <w:name w:val="figure note"/>
    <w:aliases w:val="fn"/>
    <w:basedOn w:val="box"/>
    <w:pPr>
      <w:spacing w:before="0" w:after="20" w:line="240" w:lineRule="atLeast"/>
      <w:ind w:left="624" w:hanging="624"/>
      <w:jc w:val="left"/>
    </w:pPr>
  </w:style>
  <w:style w:type="paragraph" w:customStyle="1" w:styleId="figurenumnote">
    <w:name w:val="figure num note"/>
    <w:aliases w:val="fnn"/>
    <w:basedOn w:val="figurenote"/>
    <w:pPr>
      <w:tabs>
        <w:tab w:val="left" w:pos="624"/>
      </w:tabs>
      <w:ind w:left="907" w:hanging="907"/>
    </w:pPr>
  </w:style>
  <w:style w:type="paragraph" w:customStyle="1" w:styleId="Header1">
    <w:name w:val="Header1"/>
    <w:aliases w:val="h"/>
    <w:rsid w:val="00FB53FD"/>
    <w:pPr>
      <w:pBdr>
        <w:bottom w:val="single" w:sz="18" w:space="1" w:color="2A289D"/>
      </w:pBdr>
      <w:tabs>
        <w:tab w:val="right" w:pos="9611"/>
      </w:tabs>
      <w:spacing w:after="120" w:line="240" w:lineRule="atLeast"/>
    </w:pPr>
    <w:rPr>
      <w:rFonts w:ascii="Arial" w:eastAsia="MS Gothic" w:hAnsi="Arial"/>
      <w:b/>
      <w:sz w:val="24"/>
      <w:lang w:eastAsia="ja-JP"/>
    </w:rPr>
  </w:style>
  <w:style w:type="paragraph" w:customStyle="1" w:styleId="notenumber">
    <w:name w:val="note number"/>
    <w:aliases w:val="nn"/>
    <w:pPr>
      <w:tabs>
        <w:tab w:val="left" w:pos="624"/>
      </w:tabs>
      <w:spacing w:after="20" w:line="240" w:lineRule="exact"/>
      <w:ind w:left="907" w:hanging="907"/>
    </w:pPr>
    <w:rPr>
      <w:rFonts w:ascii="Times New Roman" w:hAnsi="Times New Roman"/>
      <w:lang w:eastAsia="ja-JP"/>
    </w:rPr>
  </w:style>
  <w:style w:type="paragraph" w:customStyle="1" w:styleId="note">
    <w:name w:val="note"/>
    <w:aliases w:val="nt"/>
    <w:next w:val="Normal"/>
    <w:pPr>
      <w:spacing w:after="20" w:line="240" w:lineRule="exact"/>
      <w:ind w:left="624" w:hanging="624"/>
    </w:pPr>
    <w:rPr>
      <w:rFonts w:ascii="Times New Roman" w:hAnsi="Times New Roman"/>
      <w:lang w:eastAsia="ja-JP"/>
    </w:rPr>
  </w:style>
  <w:style w:type="paragraph" w:customStyle="1" w:styleId="tableend">
    <w:name w:val="table end"/>
    <w:aliases w:val="te"/>
    <w:basedOn w:val="Normal"/>
    <w:next w:val="Normal"/>
    <w:pPr>
      <w:spacing w:after="0" w:line="240" w:lineRule="atLeast"/>
    </w:pPr>
  </w:style>
  <w:style w:type="paragraph" w:customStyle="1" w:styleId="tablenote">
    <w:name w:val="table note"/>
    <w:aliases w:val="tn"/>
    <w:basedOn w:val="tablebody"/>
    <w:next w:val="tableend"/>
    <w:pPr>
      <w:spacing w:line="240" w:lineRule="atLeast"/>
      <w:ind w:left="601" w:hanging="601"/>
    </w:pPr>
  </w:style>
  <w:style w:type="paragraph" w:customStyle="1" w:styleId="tablecontinued">
    <w:name w:val="table continued"/>
    <w:aliases w:val="tc"/>
    <w:basedOn w:val="Heading5"/>
    <w:next w:val="tablehead"/>
    <w:pPr>
      <w:outlineLvl w:val="9"/>
    </w:pPr>
  </w:style>
  <w:style w:type="paragraph" w:customStyle="1" w:styleId="Space">
    <w:name w:val="Space"/>
    <w:aliases w:val="sp"/>
    <w:basedOn w:val="tableend"/>
    <w:next w:val="Normal"/>
    <w:pPr>
      <w:spacing w:after="60"/>
    </w:pPr>
  </w:style>
  <w:style w:type="paragraph" w:customStyle="1" w:styleId="table1unordered">
    <w:name w:val="table 1 unordered"/>
    <w:aliases w:val="t1u"/>
    <w:basedOn w:val="Level1unordered"/>
    <w:pPr>
      <w:numPr>
        <w:numId w:val="5"/>
      </w:numPr>
      <w:tabs>
        <w:tab w:val="clear" w:pos="660"/>
      </w:tabs>
      <w:spacing w:line="240" w:lineRule="atLeast"/>
      <w:ind w:left="289" w:hanging="289"/>
    </w:pPr>
    <w:rPr>
      <w:rFonts w:ascii="Arial" w:hAnsi="Arial"/>
    </w:rPr>
  </w:style>
  <w:style w:type="paragraph" w:customStyle="1" w:styleId="table2unordered">
    <w:name w:val="table 2 unordered"/>
    <w:aliases w:val="t2u"/>
    <w:basedOn w:val="table1unordered"/>
    <w:pPr>
      <w:numPr>
        <w:numId w:val="6"/>
      </w:numPr>
      <w:tabs>
        <w:tab w:val="clear" w:pos="1298"/>
      </w:tabs>
      <w:ind w:left="578"/>
    </w:pPr>
  </w:style>
  <w:style w:type="paragraph" w:customStyle="1" w:styleId="Level3ordered">
    <w:name w:val="Level 3 ordered"/>
    <w:aliases w:val="3o"/>
    <w:basedOn w:val="Level2ordered"/>
    <w:pPr>
      <w:ind w:left="867"/>
    </w:pPr>
  </w:style>
  <w:style w:type="paragraph" w:customStyle="1" w:styleId="Level2ordered">
    <w:name w:val="Level 2 ordered"/>
    <w:aliases w:val="2o"/>
    <w:basedOn w:val="Level1ordered"/>
    <w:pPr>
      <w:ind w:left="578"/>
    </w:pPr>
  </w:style>
  <w:style w:type="paragraph" w:customStyle="1" w:styleId="code">
    <w:name w:val="code"/>
    <w:aliases w:val="c"/>
    <w:rsid w:val="00396D8F"/>
    <w:pPr>
      <w:keepLines/>
      <w:tabs>
        <w:tab w:val="left" w:pos="380"/>
        <w:tab w:val="left" w:pos="540"/>
        <w:tab w:val="left" w:pos="900"/>
        <w:tab w:val="left" w:pos="1264"/>
        <w:tab w:val="left" w:pos="1627"/>
        <w:tab w:val="left" w:pos="1990"/>
        <w:tab w:val="left" w:pos="2353"/>
        <w:tab w:val="left" w:pos="2716"/>
        <w:tab w:val="left" w:pos="3079"/>
        <w:tab w:val="left" w:pos="3442"/>
        <w:tab w:val="left" w:pos="3805"/>
        <w:tab w:val="left" w:pos="4168"/>
        <w:tab w:val="left" w:pos="4530"/>
        <w:tab w:val="left" w:pos="4893"/>
        <w:tab w:val="left" w:pos="5256"/>
        <w:tab w:val="left" w:pos="5619"/>
        <w:tab w:val="left" w:pos="5982"/>
        <w:tab w:val="left" w:pos="6345"/>
        <w:tab w:val="left" w:pos="6708"/>
        <w:tab w:val="left" w:pos="7071"/>
        <w:tab w:val="left" w:pos="7433"/>
        <w:tab w:val="left" w:pos="7796"/>
        <w:tab w:val="left" w:pos="8159"/>
        <w:tab w:val="left" w:pos="8522"/>
        <w:tab w:val="left" w:pos="8885"/>
        <w:tab w:val="left" w:pos="9248"/>
        <w:tab w:val="right" w:pos="9611"/>
      </w:tabs>
      <w:spacing w:line="240" w:lineRule="atLeast"/>
    </w:pPr>
    <w:rPr>
      <w:rFonts w:ascii="Courier New" w:hAnsi="Courier New"/>
      <w:lang w:eastAsia="ja-JP"/>
    </w:rPr>
  </w:style>
  <w:style w:type="paragraph" w:customStyle="1" w:styleId="codeend">
    <w:name w:val="code end"/>
    <w:aliases w:val="ce"/>
    <w:basedOn w:val="code"/>
    <w:next w:val="Normal"/>
  </w:style>
  <w:style w:type="paragraph" w:customStyle="1" w:styleId="documentname">
    <w:name w:val="document name"/>
    <w:aliases w:val="dn"/>
    <w:rsid w:val="004917AF"/>
    <w:pPr>
      <w:pBdr>
        <w:bottom w:val="single" w:sz="18" w:space="1" w:color="2A289D"/>
      </w:pBdr>
      <w:spacing w:after="120" w:line="320" w:lineRule="exact"/>
      <w:jc w:val="both"/>
    </w:pPr>
    <w:rPr>
      <w:rFonts w:ascii="Arial" w:eastAsia="MS Gothic" w:hAnsi="Arial"/>
      <w:sz w:val="28"/>
      <w:lang w:eastAsia="ja-JP"/>
    </w:rPr>
  </w:style>
  <w:style w:type="paragraph" w:customStyle="1" w:styleId="table2ordered">
    <w:name w:val="table 2 ordered"/>
    <w:aliases w:val="t2o"/>
    <w:basedOn w:val="table2unordered"/>
  </w:style>
  <w:style w:type="paragraph" w:customStyle="1" w:styleId="table1cont">
    <w:name w:val="table 1 cont"/>
    <w:aliases w:val="t1c"/>
    <w:basedOn w:val="tablebody"/>
    <w:pPr>
      <w:spacing w:after="40" w:line="220" w:lineRule="exact"/>
      <w:ind w:left="288"/>
    </w:pPr>
  </w:style>
  <w:style w:type="paragraph" w:customStyle="1" w:styleId="table2cont">
    <w:name w:val="table 2 cont"/>
    <w:aliases w:val="t2c"/>
    <w:basedOn w:val="table2unordered"/>
    <w:pPr>
      <w:numPr>
        <w:numId w:val="0"/>
      </w:numPr>
      <w:tabs>
        <w:tab w:val="clear" w:pos="289"/>
      </w:tabs>
      <w:ind w:left="578"/>
    </w:pPr>
  </w:style>
  <w:style w:type="paragraph" w:customStyle="1" w:styleId="Level3unordered">
    <w:name w:val="Level 3 unordered"/>
    <w:aliases w:val="3u"/>
    <w:basedOn w:val="Level2unordered"/>
    <w:pPr>
      <w:numPr>
        <w:numId w:val="4"/>
      </w:numPr>
      <w:tabs>
        <w:tab w:val="clear" w:pos="289"/>
        <w:tab w:val="clear" w:pos="360"/>
        <w:tab w:val="left" w:pos="868"/>
      </w:tabs>
      <w:ind w:left="867" w:hanging="289"/>
    </w:pPr>
  </w:style>
  <w:style w:type="paragraph" w:customStyle="1" w:styleId="Level1cont">
    <w:name w:val="Level 1 cont"/>
    <w:aliases w:val="1c"/>
    <w:pPr>
      <w:keepNext/>
      <w:keepLines/>
      <w:spacing w:after="20" w:line="240" w:lineRule="atLeast"/>
      <w:ind w:left="289"/>
    </w:pPr>
    <w:rPr>
      <w:rFonts w:ascii="Times New Roman" w:hAnsi="Times New Roman"/>
      <w:lang w:eastAsia="ja-JP"/>
    </w:rPr>
  </w:style>
  <w:style w:type="paragraph" w:customStyle="1" w:styleId="Level2cont">
    <w:name w:val="Level 2 cont"/>
    <w:aliases w:val="2c"/>
    <w:basedOn w:val="Level1cont"/>
    <w:pPr>
      <w:ind w:left="578"/>
    </w:pPr>
  </w:style>
  <w:style w:type="paragraph" w:customStyle="1" w:styleId="table1ordered">
    <w:name w:val="table 1 ordered"/>
    <w:aliases w:val="t1o"/>
    <w:basedOn w:val="table1unordered"/>
  </w:style>
  <w:style w:type="paragraph" w:customStyle="1" w:styleId="Level3cont">
    <w:name w:val="Level 3 cont"/>
    <w:aliases w:val="3c"/>
    <w:basedOn w:val="Level2cont"/>
    <w:pPr>
      <w:ind w:left="864"/>
    </w:pPr>
  </w:style>
  <w:style w:type="paragraph" w:customStyle="1" w:styleId="figurenumnotecont">
    <w:name w:val="figure num note cont"/>
    <w:aliases w:val="fnnc"/>
    <w:basedOn w:val="figurenumnote"/>
    <w:pPr>
      <w:tabs>
        <w:tab w:val="clear" w:pos="624"/>
      </w:tabs>
    </w:pPr>
  </w:style>
  <w:style w:type="paragraph" w:customStyle="1" w:styleId="notenumbercont">
    <w:name w:val="note number cont"/>
    <w:aliases w:val="nnc"/>
    <w:basedOn w:val="notenumber"/>
    <w:pPr>
      <w:tabs>
        <w:tab w:val="clear" w:pos="624"/>
      </w:tabs>
      <w:ind w:firstLine="0"/>
    </w:pPr>
  </w:style>
  <w:style w:type="paragraph" w:customStyle="1" w:styleId="listend">
    <w:name w:val="list end"/>
    <w:aliases w:val="le"/>
    <w:basedOn w:val="tableend"/>
    <w:next w:val="Normal"/>
    <w:pPr>
      <w:spacing w:line="160" w:lineRule="exact"/>
    </w:pPr>
  </w:style>
  <w:style w:type="paragraph" w:customStyle="1" w:styleId="condition">
    <w:name w:val="condition"/>
    <w:aliases w:val="con"/>
    <w:pPr>
      <w:keepNext/>
      <w:spacing w:after="40" w:line="240" w:lineRule="atLeast"/>
      <w:jc w:val="right"/>
    </w:pPr>
    <w:rPr>
      <w:rFonts w:ascii="Times New Roman" w:hAnsi="Times New Roman"/>
      <w:lang w:eastAsia="ja-JP"/>
    </w:rPr>
  </w:style>
  <w:style w:type="paragraph" w:customStyle="1" w:styleId="tabletitle">
    <w:name w:val="table title"/>
    <w:aliases w:val="tt"/>
    <w:next w:val="Normal"/>
    <w:pPr>
      <w:spacing w:after="120" w:line="240" w:lineRule="atLeast"/>
      <w:ind w:left="907" w:hanging="907"/>
      <w:jc w:val="both"/>
    </w:pPr>
    <w:rPr>
      <w:rFonts w:ascii="Arial" w:eastAsia="MS Gothic" w:hAnsi="Arial"/>
      <w:b/>
      <w:lang w:eastAsia="ja-JP"/>
    </w:rPr>
  </w:style>
  <w:style w:type="paragraph" w:customStyle="1" w:styleId="notecont">
    <w:name w:val="note cont"/>
    <w:aliases w:val="nc"/>
    <w:basedOn w:val="note"/>
    <w:pPr>
      <w:ind w:firstLine="0"/>
    </w:pPr>
  </w:style>
  <w:style w:type="paragraph" w:customStyle="1" w:styleId="tablenotecont">
    <w:name w:val="table note cont"/>
    <w:aliases w:val="tnc"/>
    <w:basedOn w:val="tablenote"/>
    <w:next w:val="tableend"/>
    <w:pPr>
      <w:ind w:firstLine="0"/>
    </w:pPr>
  </w:style>
  <w:style w:type="paragraph" w:customStyle="1" w:styleId="conditionitem">
    <w:name w:val="condition item"/>
    <w:aliases w:val="coni"/>
    <w:basedOn w:val="Normal"/>
    <w:pPr>
      <w:spacing w:after="40" w:line="260" w:lineRule="exact"/>
      <w:ind w:left="289" w:hanging="289"/>
    </w:pPr>
  </w:style>
  <w:style w:type="paragraph" w:customStyle="1" w:styleId="conditiontitle">
    <w:name w:val="condition title"/>
    <w:aliases w:val="cont"/>
    <w:basedOn w:val="Normal"/>
    <w:pPr>
      <w:keepNext/>
    </w:pPr>
    <w:rPr>
      <w:b/>
    </w:rPr>
  </w:style>
  <w:style w:type="paragraph" w:customStyle="1" w:styleId="figuretitleabove">
    <w:name w:val="figure title above"/>
    <w:aliases w:val="fta"/>
    <w:basedOn w:val="Heading3"/>
    <w:pPr>
      <w:outlineLvl w:val="9"/>
    </w:pPr>
  </w:style>
  <w:style w:type="paragraph" w:customStyle="1" w:styleId="tablefigure">
    <w:name w:val="table figure"/>
    <w:aliases w:val="tf"/>
    <w:basedOn w:val="tablebody"/>
    <w:next w:val="tablebody"/>
    <w:pPr>
      <w:spacing w:line="240" w:lineRule="atLeast"/>
    </w:pPr>
  </w:style>
  <w:style w:type="paragraph" w:customStyle="1" w:styleId="lastpage">
    <w:name w:val="last page"/>
    <w:aliases w:val="lp"/>
    <w:basedOn w:val="Space"/>
    <w:pPr>
      <w:spacing w:after="0" w:line="240" w:lineRule="auto"/>
    </w:pPr>
    <w:rPr>
      <w:rFonts w:ascii="Arial" w:hAnsi="Arial"/>
    </w:rPr>
  </w:style>
  <w:style w:type="paragraph" w:customStyle="1" w:styleId="tablenumbernotecont">
    <w:name w:val="table number note cont"/>
    <w:aliases w:val="tnnc"/>
    <w:basedOn w:val="Normal"/>
    <w:pPr>
      <w:keepNext/>
      <w:keepLines/>
      <w:spacing w:after="20" w:line="240" w:lineRule="atLeast"/>
      <w:ind w:left="885"/>
    </w:pPr>
    <w:rPr>
      <w:rFonts w:ascii="Arial" w:hAnsi="Arial"/>
    </w:rPr>
  </w:style>
  <w:style w:type="paragraph" w:customStyle="1" w:styleId="tablenumbernote">
    <w:name w:val="table number note"/>
    <w:aliases w:val="tnn"/>
    <w:basedOn w:val="tablenote"/>
    <w:pPr>
      <w:tabs>
        <w:tab w:val="left" w:pos="601"/>
      </w:tabs>
      <w:ind w:left="885" w:hanging="885"/>
    </w:pPr>
  </w:style>
  <w:style w:type="paragraph" w:customStyle="1" w:styleId="indexlist">
    <w:name w:val="index list"/>
    <w:aliases w:val="il"/>
    <w:basedOn w:val="Level1unordered"/>
    <w:pPr>
      <w:tabs>
        <w:tab w:val="left" w:leader="dot" w:pos="8278"/>
        <w:tab w:val="right" w:pos="8647"/>
      </w:tabs>
    </w:pPr>
  </w:style>
  <w:style w:type="paragraph" w:customStyle="1" w:styleId="headertop">
    <w:name w:val="header top"/>
    <w:aliases w:val="ht"/>
    <w:rsid w:val="004917AF"/>
    <w:pPr>
      <w:keepNext/>
      <w:keepLines/>
      <w:pBdr>
        <w:bottom w:val="single" w:sz="18" w:space="1" w:color="2A289D"/>
      </w:pBdr>
      <w:tabs>
        <w:tab w:val="right" w:pos="9611"/>
      </w:tabs>
      <w:spacing w:before="280" w:after="120" w:line="280" w:lineRule="atLeast"/>
    </w:pPr>
    <w:rPr>
      <w:rFonts w:ascii="Arial" w:eastAsia="MS Gothic" w:hAnsi="Arial"/>
      <w:noProof/>
      <w:sz w:val="28"/>
      <w:lang w:eastAsia="ja-JP"/>
    </w:rPr>
  </w:style>
  <w:style w:type="paragraph" w:customStyle="1" w:styleId="introductionheader">
    <w:name w:val="introduction header"/>
    <w:aliases w:val="ih"/>
    <w:pPr>
      <w:spacing w:before="120" w:after="120" w:line="240" w:lineRule="atLeast"/>
    </w:pPr>
    <w:rPr>
      <w:rFonts w:ascii="Arial" w:eastAsia="MS Gothic" w:hAnsi="Arial"/>
      <w:b/>
      <w:sz w:val="24"/>
      <w:lang w:eastAsia="ja-JP"/>
    </w:rPr>
  </w:style>
  <w:style w:type="paragraph" w:customStyle="1" w:styleId="targetdevice">
    <w:name w:val="target device"/>
    <w:aliases w:val="td"/>
    <w:pPr>
      <w:spacing w:before="120" w:after="120" w:line="240" w:lineRule="atLeast"/>
    </w:pPr>
    <w:rPr>
      <w:rFonts w:ascii="Arial" w:eastAsia="MS Gothic" w:hAnsi="Arial"/>
      <w:b/>
      <w:sz w:val="24"/>
      <w:lang w:eastAsia="ja-JP"/>
    </w:rPr>
  </w:style>
  <w:style w:type="paragraph" w:customStyle="1" w:styleId="contentsheader">
    <w:name w:val="contents header"/>
    <w:pPr>
      <w:spacing w:before="120" w:after="120" w:line="240" w:lineRule="atLeast"/>
    </w:pPr>
    <w:rPr>
      <w:rFonts w:ascii="Arial" w:eastAsia="MS Gothic" w:hAnsi="Arial"/>
      <w:b/>
      <w:sz w:val="24"/>
      <w:lang w:eastAsia="ja-JP"/>
    </w:rPr>
  </w:style>
  <w:style w:type="paragraph" w:customStyle="1" w:styleId="figurenotecont">
    <w:name w:val="figure note cont"/>
    <w:aliases w:val="fnc"/>
    <w:basedOn w:val="figurenote"/>
  </w:style>
  <w:style w:type="paragraph" w:customStyle="1" w:styleId="revisionhistory">
    <w:name w:val="revision history"/>
    <w:aliases w:val="rh"/>
    <w:basedOn w:val="Heading1"/>
    <w:pPr>
      <w:numPr>
        <w:numId w:val="0"/>
      </w:numPr>
    </w:pPr>
  </w:style>
  <w:style w:type="paragraph" w:customStyle="1" w:styleId="Nonumberheading1">
    <w:name w:val="No number heading 1"/>
    <w:aliases w:val="nnh1"/>
    <w:basedOn w:val="Heading1"/>
    <w:pPr>
      <w:numPr>
        <w:numId w:val="0"/>
      </w:numPr>
    </w:pPr>
  </w:style>
  <w:style w:type="paragraph" w:customStyle="1" w:styleId="Nonumberheading2">
    <w:name w:val="No number heading 2"/>
    <w:aliases w:val="nnh2"/>
    <w:basedOn w:val="Heading2"/>
    <w:pPr>
      <w:numPr>
        <w:ilvl w:val="0"/>
        <w:numId w:val="0"/>
      </w:numPr>
    </w:pPr>
    <w:rPr>
      <w:rFonts w:eastAsia="MS Gothic"/>
    </w:rPr>
  </w:style>
  <w:style w:type="paragraph" w:customStyle="1" w:styleId="Nonumberheading3">
    <w:name w:val="No number heading 3"/>
    <w:aliases w:val="nnh3"/>
    <w:basedOn w:val="Heading3"/>
    <w:pPr>
      <w:numPr>
        <w:ilvl w:val="0"/>
        <w:numId w:val="0"/>
      </w:numPr>
    </w:pPr>
    <w:rPr>
      <w:rFonts w:eastAsia="MS Gothic"/>
    </w:rPr>
  </w:style>
  <w:style w:type="paragraph" w:customStyle="1" w:styleId="noframe">
    <w:name w:val="no frame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websiteandsupport">
    <w:name w:val="website and support"/>
    <w:aliases w:val="ws"/>
    <w:basedOn w:val="revisionhistory"/>
    <w:next w:val="Normal"/>
  </w:style>
  <w:style w:type="paragraph" w:customStyle="1" w:styleId="lonrnrd">
    <w:name w:val="lon_rn_rd"/>
    <w:basedOn w:val="Normal"/>
    <w:rsid w:val="002165FF"/>
    <w:pPr>
      <w:spacing w:after="0"/>
      <w:jc w:val="right"/>
    </w:pPr>
    <w:rPr>
      <w:rFonts w:ascii="Arial" w:hAnsi="Arial"/>
    </w:rPr>
  </w:style>
  <w:style w:type="paragraph" w:styleId="BalloonText">
    <w:name w:val="Balloon Text"/>
    <w:basedOn w:val="Normal"/>
    <w:semiHidden/>
    <w:rsid w:val="0086791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867913"/>
    <w:pPr>
      <w:ind w:left="1440" w:right="1440"/>
    </w:pPr>
  </w:style>
  <w:style w:type="paragraph" w:styleId="BodyText">
    <w:name w:val="Body Text"/>
    <w:basedOn w:val="Normal"/>
    <w:rsid w:val="00867913"/>
  </w:style>
  <w:style w:type="paragraph" w:styleId="BodyText2">
    <w:name w:val="Body Text 2"/>
    <w:basedOn w:val="Normal"/>
    <w:rsid w:val="00867913"/>
    <w:pPr>
      <w:spacing w:line="480" w:lineRule="auto"/>
    </w:pPr>
  </w:style>
  <w:style w:type="paragraph" w:styleId="BodyText3">
    <w:name w:val="Body Text 3"/>
    <w:basedOn w:val="Normal"/>
    <w:rsid w:val="00867913"/>
    <w:rPr>
      <w:sz w:val="16"/>
      <w:szCs w:val="16"/>
    </w:rPr>
  </w:style>
  <w:style w:type="paragraph" w:styleId="BodyTextFirstIndent">
    <w:name w:val="Body Text First Indent"/>
    <w:basedOn w:val="BodyText"/>
    <w:rsid w:val="00867913"/>
    <w:pPr>
      <w:ind w:firstLine="210"/>
    </w:pPr>
  </w:style>
  <w:style w:type="paragraph" w:styleId="BodyTextIndent">
    <w:name w:val="Body Text Indent"/>
    <w:basedOn w:val="Normal"/>
    <w:rsid w:val="00867913"/>
    <w:pPr>
      <w:ind w:left="360"/>
    </w:pPr>
  </w:style>
  <w:style w:type="paragraph" w:styleId="BodyTextFirstIndent2">
    <w:name w:val="Body Text First Indent 2"/>
    <w:basedOn w:val="BodyTextIndent"/>
    <w:rsid w:val="00867913"/>
    <w:pPr>
      <w:ind w:firstLine="210"/>
    </w:pPr>
  </w:style>
  <w:style w:type="paragraph" w:styleId="BodyTextIndent2">
    <w:name w:val="Body Text Indent 2"/>
    <w:basedOn w:val="Normal"/>
    <w:rsid w:val="00867913"/>
    <w:pPr>
      <w:spacing w:line="480" w:lineRule="auto"/>
      <w:ind w:left="360"/>
    </w:pPr>
  </w:style>
  <w:style w:type="paragraph" w:styleId="BodyTextIndent3">
    <w:name w:val="Body Text Indent 3"/>
    <w:basedOn w:val="Normal"/>
    <w:rsid w:val="00867913"/>
    <w:pPr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408F7"/>
    <w:pPr>
      <w:spacing w:before="120"/>
      <w:jc w:val="center"/>
    </w:pPr>
    <w:rPr>
      <w:b/>
      <w:bCs/>
    </w:rPr>
  </w:style>
  <w:style w:type="paragraph" w:styleId="Closing">
    <w:name w:val="Closing"/>
    <w:basedOn w:val="Normal"/>
    <w:rsid w:val="00867913"/>
    <w:pPr>
      <w:ind w:left="4320"/>
    </w:pPr>
  </w:style>
  <w:style w:type="paragraph" w:styleId="CommentText">
    <w:name w:val="annotation text"/>
    <w:basedOn w:val="Normal"/>
    <w:semiHidden/>
    <w:rsid w:val="00867913"/>
  </w:style>
  <w:style w:type="paragraph" w:styleId="CommentSubject">
    <w:name w:val="annotation subject"/>
    <w:basedOn w:val="CommentText"/>
    <w:next w:val="CommentText"/>
    <w:semiHidden/>
    <w:rsid w:val="00867913"/>
    <w:rPr>
      <w:b/>
      <w:bCs/>
    </w:rPr>
  </w:style>
  <w:style w:type="paragraph" w:styleId="Date">
    <w:name w:val="Date"/>
    <w:basedOn w:val="Normal"/>
    <w:next w:val="Normal"/>
    <w:rsid w:val="00867913"/>
  </w:style>
  <w:style w:type="paragraph" w:styleId="DocumentMap">
    <w:name w:val="Document Map"/>
    <w:basedOn w:val="Normal"/>
    <w:semiHidden/>
    <w:rsid w:val="00867913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867913"/>
  </w:style>
  <w:style w:type="paragraph" w:styleId="EndnoteText">
    <w:name w:val="endnote text"/>
    <w:basedOn w:val="Normal"/>
    <w:semiHidden/>
    <w:rsid w:val="00867913"/>
  </w:style>
  <w:style w:type="paragraph" w:styleId="EnvelopeAddress">
    <w:name w:val="envelope address"/>
    <w:basedOn w:val="Normal"/>
    <w:rsid w:val="0086791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867913"/>
    <w:rPr>
      <w:rFonts w:ascii="Arial" w:hAnsi="Arial" w:cs="Arial"/>
    </w:rPr>
  </w:style>
  <w:style w:type="paragraph" w:styleId="FootnoteText">
    <w:name w:val="footnote text"/>
    <w:basedOn w:val="Normal"/>
    <w:semiHidden/>
    <w:rsid w:val="00867913"/>
  </w:style>
  <w:style w:type="paragraph" w:styleId="HTMLAddress">
    <w:name w:val="HTML Address"/>
    <w:basedOn w:val="Normal"/>
    <w:rsid w:val="00867913"/>
    <w:rPr>
      <w:i/>
      <w:iCs/>
    </w:rPr>
  </w:style>
  <w:style w:type="paragraph" w:styleId="HTMLPreformatted">
    <w:name w:val="HTML Preformatted"/>
    <w:basedOn w:val="Normal"/>
    <w:rsid w:val="0086791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867913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867913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867913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867913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867913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867913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867913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867913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867913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867913"/>
    <w:rPr>
      <w:rFonts w:ascii="Arial" w:hAnsi="Arial" w:cs="Arial"/>
      <w:b/>
      <w:bCs/>
    </w:rPr>
  </w:style>
  <w:style w:type="paragraph" w:styleId="List">
    <w:name w:val="List"/>
    <w:basedOn w:val="Normal"/>
    <w:rsid w:val="00867913"/>
    <w:pPr>
      <w:ind w:left="360" w:hanging="360"/>
    </w:pPr>
  </w:style>
  <w:style w:type="paragraph" w:styleId="List2">
    <w:name w:val="List 2"/>
    <w:basedOn w:val="Normal"/>
    <w:rsid w:val="00867913"/>
    <w:pPr>
      <w:ind w:left="720" w:hanging="360"/>
    </w:pPr>
  </w:style>
  <w:style w:type="paragraph" w:styleId="List3">
    <w:name w:val="List 3"/>
    <w:basedOn w:val="Normal"/>
    <w:rsid w:val="00867913"/>
    <w:pPr>
      <w:ind w:left="1080" w:hanging="360"/>
    </w:pPr>
  </w:style>
  <w:style w:type="paragraph" w:styleId="List4">
    <w:name w:val="List 4"/>
    <w:basedOn w:val="Normal"/>
    <w:rsid w:val="00867913"/>
    <w:pPr>
      <w:ind w:left="1440" w:hanging="360"/>
    </w:pPr>
  </w:style>
  <w:style w:type="paragraph" w:styleId="List5">
    <w:name w:val="List 5"/>
    <w:basedOn w:val="Normal"/>
    <w:rsid w:val="00867913"/>
    <w:pPr>
      <w:ind w:left="1800" w:hanging="360"/>
    </w:pPr>
  </w:style>
  <w:style w:type="paragraph" w:styleId="ListBullet">
    <w:name w:val="List Bullet"/>
    <w:basedOn w:val="Normal"/>
    <w:rsid w:val="00867913"/>
    <w:pPr>
      <w:numPr>
        <w:numId w:val="8"/>
      </w:numPr>
    </w:pPr>
  </w:style>
  <w:style w:type="paragraph" w:styleId="ListBullet2">
    <w:name w:val="List Bullet 2"/>
    <w:basedOn w:val="Normal"/>
    <w:rsid w:val="00867913"/>
    <w:pPr>
      <w:numPr>
        <w:numId w:val="9"/>
      </w:numPr>
    </w:pPr>
  </w:style>
  <w:style w:type="paragraph" w:styleId="ListBullet3">
    <w:name w:val="List Bullet 3"/>
    <w:basedOn w:val="Normal"/>
    <w:rsid w:val="00867913"/>
    <w:pPr>
      <w:numPr>
        <w:numId w:val="10"/>
      </w:numPr>
    </w:pPr>
  </w:style>
  <w:style w:type="paragraph" w:styleId="ListBullet4">
    <w:name w:val="List Bullet 4"/>
    <w:basedOn w:val="Normal"/>
    <w:rsid w:val="00867913"/>
    <w:pPr>
      <w:numPr>
        <w:numId w:val="11"/>
      </w:numPr>
    </w:pPr>
  </w:style>
  <w:style w:type="paragraph" w:styleId="ListBullet5">
    <w:name w:val="List Bullet 5"/>
    <w:basedOn w:val="Normal"/>
    <w:rsid w:val="00867913"/>
    <w:pPr>
      <w:numPr>
        <w:numId w:val="12"/>
      </w:numPr>
    </w:pPr>
  </w:style>
  <w:style w:type="paragraph" w:styleId="ListContinue">
    <w:name w:val="List Continue"/>
    <w:basedOn w:val="Normal"/>
    <w:rsid w:val="00867913"/>
    <w:pPr>
      <w:ind w:left="360"/>
    </w:pPr>
  </w:style>
  <w:style w:type="paragraph" w:styleId="ListContinue2">
    <w:name w:val="List Continue 2"/>
    <w:basedOn w:val="Normal"/>
    <w:rsid w:val="00867913"/>
    <w:pPr>
      <w:ind w:left="720"/>
    </w:pPr>
  </w:style>
  <w:style w:type="paragraph" w:styleId="ListContinue3">
    <w:name w:val="List Continue 3"/>
    <w:basedOn w:val="Normal"/>
    <w:rsid w:val="00867913"/>
    <w:pPr>
      <w:ind w:left="1080"/>
    </w:pPr>
  </w:style>
  <w:style w:type="paragraph" w:styleId="ListContinue4">
    <w:name w:val="List Continue 4"/>
    <w:basedOn w:val="Normal"/>
    <w:rsid w:val="00867913"/>
    <w:pPr>
      <w:ind w:left="1440"/>
    </w:pPr>
  </w:style>
  <w:style w:type="paragraph" w:styleId="ListContinue5">
    <w:name w:val="List Continue 5"/>
    <w:basedOn w:val="Normal"/>
    <w:rsid w:val="00867913"/>
    <w:pPr>
      <w:ind w:left="1800"/>
    </w:pPr>
  </w:style>
  <w:style w:type="paragraph" w:styleId="ListNumber">
    <w:name w:val="List Number"/>
    <w:basedOn w:val="Normal"/>
    <w:rsid w:val="00867913"/>
    <w:pPr>
      <w:numPr>
        <w:numId w:val="13"/>
      </w:numPr>
    </w:pPr>
  </w:style>
  <w:style w:type="paragraph" w:styleId="ListNumber2">
    <w:name w:val="List Number 2"/>
    <w:basedOn w:val="Normal"/>
    <w:rsid w:val="00867913"/>
    <w:pPr>
      <w:numPr>
        <w:numId w:val="1"/>
      </w:numPr>
    </w:pPr>
  </w:style>
  <w:style w:type="paragraph" w:styleId="ListNumber3">
    <w:name w:val="List Number 3"/>
    <w:basedOn w:val="Normal"/>
    <w:rsid w:val="00867913"/>
    <w:pPr>
      <w:numPr>
        <w:numId w:val="14"/>
      </w:numPr>
    </w:pPr>
  </w:style>
  <w:style w:type="paragraph" w:styleId="ListNumber4">
    <w:name w:val="List Number 4"/>
    <w:basedOn w:val="Normal"/>
    <w:rsid w:val="00867913"/>
    <w:pPr>
      <w:numPr>
        <w:numId w:val="15"/>
      </w:numPr>
    </w:pPr>
  </w:style>
  <w:style w:type="paragraph" w:styleId="ListNumber5">
    <w:name w:val="List Number 5"/>
    <w:basedOn w:val="Normal"/>
    <w:rsid w:val="00867913"/>
    <w:pPr>
      <w:numPr>
        <w:numId w:val="16"/>
      </w:numPr>
    </w:pPr>
  </w:style>
  <w:style w:type="paragraph" w:styleId="MacroText">
    <w:name w:val="macro"/>
    <w:semiHidden/>
    <w:rsid w:val="008679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 w:line="240" w:lineRule="exact"/>
    </w:pPr>
    <w:rPr>
      <w:rFonts w:ascii="Courier New" w:hAnsi="Courier New" w:cs="Courier New"/>
      <w:lang w:eastAsia="ja-JP"/>
    </w:rPr>
  </w:style>
  <w:style w:type="paragraph" w:styleId="MessageHeader">
    <w:name w:val="Message Header"/>
    <w:basedOn w:val="Normal"/>
    <w:rsid w:val="0086791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867913"/>
    <w:rPr>
      <w:sz w:val="24"/>
      <w:szCs w:val="24"/>
    </w:rPr>
  </w:style>
  <w:style w:type="paragraph" w:styleId="NormalIndent">
    <w:name w:val="Normal Indent"/>
    <w:basedOn w:val="Normal"/>
    <w:rsid w:val="00867913"/>
    <w:pPr>
      <w:ind w:left="720"/>
    </w:pPr>
  </w:style>
  <w:style w:type="paragraph" w:styleId="NoteHeading">
    <w:name w:val="Note Heading"/>
    <w:basedOn w:val="Normal"/>
    <w:next w:val="Normal"/>
    <w:rsid w:val="00867913"/>
  </w:style>
  <w:style w:type="paragraph" w:styleId="PlainText">
    <w:name w:val="Plain Text"/>
    <w:basedOn w:val="Normal"/>
    <w:rsid w:val="00867913"/>
    <w:rPr>
      <w:rFonts w:ascii="Courier New" w:hAnsi="Courier New" w:cs="Courier New"/>
    </w:rPr>
  </w:style>
  <w:style w:type="paragraph" w:styleId="Salutation">
    <w:name w:val="Salutation"/>
    <w:basedOn w:val="Normal"/>
    <w:next w:val="Normal"/>
    <w:rsid w:val="00867913"/>
  </w:style>
  <w:style w:type="paragraph" w:styleId="Signature">
    <w:name w:val="Signature"/>
    <w:basedOn w:val="Normal"/>
    <w:rsid w:val="00867913"/>
    <w:pPr>
      <w:ind w:left="4320"/>
    </w:pPr>
  </w:style>
  <w:style w:type="paragraph" w:styleId="Subtitle">
    <w:name w:val="Subtitle"/>
    <w:basedOn w:val="Normal"/>
    <w:qFormat/>
    <w:rsid w:val="0086791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867913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867913"/>
  </w:style>
  <w:style w:type="paragraph" w:styleId="Title">
    <w:name w:val="Title"/>
    <w:basedOn w:val="Normal"/>
    <w:qFormat/>
    <w:rsid w:val="0086791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86791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6">
    <w:name w:val="toc 6"/>
    <w:basedOn w:val="Normal"/>
    <w:next w:val="Normal"/>
    <w:autoRedefine/>
    <w:semiHidden/>
    <w:rsid w:val="00867913"/>
    <w:pPr>
      <w:ind w:left="1000"/>
    </w:pPr>
  </w:style>
  <w:style w:type="paragraph" w:styleId="TOC7">
    <w:name w:val="toc 7"/>
    <w:basedOn w:val="Normal"/>
    <w:next w:val="Normal"/>
    <w:autoRedefine/>
    <w:semiHidden/>
    <w:rsid w:val="00867913"/>
    <w:pPr>
      <w:ind w:left="1200"/>
    </w:pPr>
  </w:style>
  <w:style w:type="paragraph" w:styleId="TOC8">
    <w:name w:val="toc 8"/>
    <w:basedOn w:val="Normal"/>
    <w:next w:val="Normal"/>
    <w:autoRedefine/>
    <w:semiHidden/>
    <w:rsid w:val="00867913"/>
    <w:pPr>
      <w:ind w:left="1400"/>
    </w:pPr>
  </w:style>
  <w:style w:type="paragraph" w:styleId="TOC9">
    <w:name w:val="toc 9"/>
    <w:basedOn w:val="Normal"/>
    <w:next w:val="Normal"/>
    <w:autoRedefine/>
    <w:semiHidden/>
    <w:rsid w:val="00867913"/>
    <w:pPr>
      <w:ind w:left="1600"/>
    </w:pPr>
  </w:style>
  <w:style w:type="character" w:styleId="PageNumber">
    <w:name w:val="page number"/>
    <w:basedOn w:val="DefaultParagraphFont"/>
    <w:rsid w:val="00B509DC"/>
  </w:style>
  <w:style w:type="character" w:customStyle="1" w:styleId="Heading1Char">
    <w:name w:val="Heading 1 Char"/>
    <w:aliases w:val="1 Char"/>
    <w:basedOn w:val="DefaultParagraphFont"/>
    <w:link w:val="Heading1"/>
    <w:rsid w:val="00AB43D5"/>
    <w:rPr>
      <w:rFonts w:ascii="Arial" w:eastAsia="MS Gothic" w:hAnsi="Arial"/>
      <w:b/>
      <w:sz w:val="24"/>
      <w:lang w:eastAsia="ja-JP"/>
    </w:rPr>
  </w:style>
  <w:style w:type="character" w:customStyle="1" w:styleId="codew">
    <w:name w:val="code w"/>
    <w:basedOn w:val="DefaultParagraphFont"/>
    <w:uiPriority w:val="1"/>
    <w:qFormat/>
    <w:rsid w:val="003A1D87"/>
    <w:rPr>
      <w:rFonts w:ascii="Courier New" w:hAnsi="Courier New" w:cs="Courier New"/>
      <w:sz w:val="20"/>
    </w:rPr>
  </w:style>
  <w:style w:type="character" w:styleId="FootnoteReference">
    <w:name w:val="footnote reference"/>
    <w:basedOn w:val="DefaultParagraphFont"/>
    <w:rsid w:val="00161B2A"/>
    <w:rPr>
      <w:vertAlign w:val="superscript"/>
    </w:rPr>
  </w:style>
  <w:style w:type="paragraph" w:styleId="ListParagraph">
    <w:name w:val="List Paragraph"/>
    <w:basedOn w:val="Normal"/>
    <w:uiPriority w:val="34"/>
    <w:qFormat/>
    <w:rsid w:val="002250F7"/>
    <w:pPr>
      <w:numPr>
        <w:ilvl w:val="3"/>
        <w:numId w:val="17"/>
      </w:numPr>
      <w:ind w:left="1800"/>
      <w:contextualSpacing/>
    </w:pPr>
  </w:style>
  <w:style w:type="paragraph" w:styleId="NoSpacing">
    <w:name w:val="No Spacing"/>
    <w:link w:val="NoSpacingChar"/>
    <w:uiPriority w:val="1"/>
    <w:qFormat/>
    <w:rsid w:val="005D1476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D1476"/>
    <w:rPr>
      <w:rFonts w:asciiTheme="minorHAnsi" w:eastAsiaTheme="minorEastAsia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1930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1809E7"/>
    <w:rPr>
      <w:i/>
      <w:iCs/>
    </w:rPr>
  </w:style>
  <w:style w:type="character" w:styleId="CommentReference">
    <w:name w:val="annotation reference"/>
    <w:basedOn w:val="DefaultParagraphFont"/>
    <w:semiHidden/>
    <w:unhideWhenUsed/>
    <w:rsid w:val="001D080D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975028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en-US"/>
    </w:rPr>
  </w:style>
  <w:style w:type="character" w:styleId="EndnoteReference">
    <w:name w:val="endnote reference"/>
    <w:basedOn w:val="DefaultParagraphFont"/>
    <w:semiHidden/>
    <w:unhideWhenUsed/>
    <w:rsid w:val="0060390D"/>
    <w:rPr>
      <w:vertAlign w:val="superscript"/>
    </w:rPr>
  </w:style>
  <w:style w:type="table" w:styleId="PlainTable4">
    <w:name w:val="Plain Table 4"/>
    <w:basedOn w:val="TableNormal"/>
    <w:uiPriority w:val="44"/>
    <w:rsid w:val="00D21D6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2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Ramseye01.SC\My%20Documents\Renesas\Application%20Notes\Creation%20Guidelines\msantpwe0602.dot" TargetMode="Externa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C2891-C2B2-4267-B7EE-C16515868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msantpwe0602.dot</Template>
  <TotalTime>530</TotalTime>
  <Pages>13</Pages>
  <Words>1255</Words>
  <Characters>7155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Renesas Electronics America</Company>
  <LinksUpToDate>false</LinksUpToDate>
  <CharactersWithSpaces>8394</CharactersWithSpaces>
  <SharedDoc>false</SharedDoc>
  <HLinks>
    <vt:vector size="36" baseType="variant">
      <vt:variant>
        <vt:i4>3211318</vt:i4>
      </vt:variant>
      <vt:variant>
        <vt:i4>27</vt:i4>
      </vt:variant>
      <vt:variant>
        <vt:i4>0</vt:i4>
      </vt:variant>
      <vt:variant>
        <vt:i4>5</vt:i4>
      </vt:variant>
      <vt:variant>
        <vt:lpwstr>http://www.renesas.com/inquiry</vt:lpwstr>
      </vt:variant>
      <vt:variant>
        <vt:lpwstr/>
      </vt:variant>
      <vt:variant>
        <vt:i4>3735664</vt:i4>
      </vt:variant>
      <vt:variant>
        <vt:i4>24</vt:i4>
      </vt:variant>
      <vt:variant>
        <vt:i4>0</vt:i4>
      </vt:variant>
      <vt:variant>
        <vt:i4>5</vt:i4>
      </vt:variant>
      <vt:variant>
        <vt:lpwstr>http://www.renesas.com/</vt:lpwstr>
      </vt:variant>
      <vt:variant>
        <vt:lpwstr/>
      </vt:variant>
      <vt:variant>
        <vt:i4>8061024</vt:i4>
      </vt:variant>
      <vt:variant>
        <vt:i4>7179</vt:i4>
      </vt:variant>
      <vt:variant>
        <vt:i4>1032</vt:i4>
      </vt:variant>
      <vt:variant>
        <vt:i4>1</vt:i4>
      </vt:variant>
      <vt:variant>
        <vt:lpwstr>C:\Documents and Settings\b1900215.RKS-DOMAIN\Desktop\AN_e0602\E_address_colo1.1.eps</vt:lpwstr>
      </vt:variant>
      <vt:variant>
        <vt:lpwstr/>
      </vt:variant>
      <vt:variant>
        <vt:i4>5636111</vt:i4>
      </vt:variant>
      <vt:variant>
        <vt:i4>7593</vt:i4>
      </vt:variant>
      <vt:variant>
        <vt:i4>1028</vt:i4>
      </vt:variant>
      <vt:variant>
        <vt:i4>1</vt:i4>
      </vt:variant>
      <vt:variant>
        <vt:lpwstr>C:\Documents and Settings\b1900215.RKS-DOMAIN\Desktop\AN_templete\renesas_f_blue.eps</vt:lpwstr>
      </vt:variant>
      <vt:variant>
        <vt:lpwstr/>
      </vt:variant>
      <vt:variant>
        <vt:i4>5636111</vt:i4>
      </vt:variant>
      <vt:variant>
        <vt:i4>7912</vt:i4>
      </vt:variant>
      <vt:variant>
        <vt:i4>1026</vt:i4>
      </vt:variant>
      <vt:variant>
        <vt:i4>1</vt:i4>
      </vt:variant>
      <vt:variant>
        <vt:lpwstr>C:\Documents and Settings\b1900215.RKS-DOMAIN\Desktop\AN_templete\renesas_f_blue.eps</vt:lpwstr>
      </vt:variant>
      <vt:variant>
        <vt:lpwstr/>
      </vt:variant>
      <vt:variant>
        <vt:i4>1638478</vt:i4>
      </vt:variant>
      <vt:variant>
        <vt:i4>-1</vt:i4>
      </vt:variant>
      <vt:variant>
        <vt:i4>2058</vt:i4>
      </vt:variant>
      <vt:variant>
        <vt:i4>1</vt:i4>
      </vt:variant>
      <vt:variant>
        <vt:lpwstr>renesas_an_blue.eps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Rev. 1.2</dc:subject>
  <dc:creator>daniel.sisco@renesas.com</dc:creator>
  <cp:keywords>April 20th, 2016</cp:keywords>
  <dc:description/>
  <cp:lastModifiedBy>Sisco, Daniel</cp:lastModifiedBy>
  <cp:revision>20</cp:revision>
  <cp:lastPrinted>2015-08-07T12:39:00Z</cp:lastPrinted>
  <dcterms:created xsi:type="dcterms:W3CDTF">2016-01-31T18:11:00Z</dcterms:created>
  <dcterms:modified xsi:type="dcterms:W3CDTF">2016-04-20T08:45:00Z</dcterms:modified>
  <cp:category/>
</cp:coreProperties>
</file>