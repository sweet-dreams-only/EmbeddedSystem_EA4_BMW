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A9E"/>
    <w:rsid w:val="000040A2"/>
    <w:rsid w:val="00007584"/>
    <w:rsid w:val="00010BFD"/>
    <w:rsid w:val="00015232"/>
    <w:rsid w:val="000201AB"/>
    <w:rsid w:val="00030567"/>
    <w:rsid w:val="00030607"/>
    <w:rsid w:val="000318E7"/>
    <w:rsid w:val="00034CF6"/>
    <w:rsid w:val="0004234C"/>
    <w:rsid w:val="000515DF"/>
    <w:rsid w:val="000558D3"/>
    <w:rsid w:val="00056D38"/>
    <w:rsid w:val="000573ED"/>
    <w:rsid w:val="00057E0F"/>
    <w:rsid w:val="00063A7A"/>
    <w:rsid w:val="0006733C"/>
    <w:rsid w:val="000718C3"/>
    <w:rsid w:val="00076DD2"/>
    <w:rsid w:val="00096B85"/>
    <w:rsid w:val="000A399B"/>
    <w:rsid w:val="000A5FB2"/>
    <w:rsid w:val="000B01C4"/>
    <w:rsid w:val="000B0DB8"/>
    <w:rsid w:val="000B37D5"/>
    <w:rsid w:val="000B5C1E"/>
    <w:rsid w:val="000B6648"/>
    <w:rsid w:val="000C48A0"/>
    <w:rsid w:val="000E0B71"/>
    <w:rsid w:val="000E102A"/>
    <w:rsid w:val="000E3512"/>
    <w:rsid w:val="000E548A"/>
    <w:rsid w:val="000E7AC5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12BC"/>
    <w:rsid w:val="0012589C"/>
    <w:rsid w:val="001278D4"/>
    <w:rsid w:val="00133350"/>
    <w:rsid w:val="00135743"/>
    <w:rsid w:val="001434CB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E6CE9"/>
    <w:rsid w:val="001F0A02"/>
    <w:rsid w:val="001F7A45"/>
    <w:rsid w:val="00203950"/>
    <w:rsid w:val="00206564"/>
    <w:rsid w:val="00210877"/>
    <w:rsid w:val="00212774"/>
    <w:rsid w:val="00213F47"/>
    <w:rsid w:val="00216E0A"/>
    <w:rsid w:val="00217199"/>
    <w:rsid w:val="0022572C"/>
    <w:rsid w:val="00226086"/>
    <w:rsid w:val="00233B24"/>
    <w:rsid w:val="002366F0"/>
    <w:rsid w:val="00237876"/>
    <w:rsid w:val="00237E93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20D2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4D49"/>
    <w:rsid w:val="002E7E59"/>
    <w:rsid w:val="002F114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4A8D"/>
    <w:rsid w:val="00361921"/>
    <w:rsid w:val="00362B86"/>
    <w:rsid w:val="00362CE5"/>
    <w:rsid w:val="00364BF7"/>
    <w:rsid w:val="00364F00"/>
    <w:rsid w:val="003675E1"/>
    <w:rsid w:val="003849A4"/>
    <w:rsid w:val="00385119"/>
    <w:rsid w:val="00387BF4"/>
    <w:rsid w:val="00392D11"/>
    <w:rsid w:val="00393DBF"/>
    <w:rsid w:val="003A5B2A"/>
    <w:rsid w:val="003B4A55"/>
    <w:rsid w:val="003D456D"/>
    <w:rsid w:val="003F18D9"/>
    <w:rsid w:val="003F3205"/>
    <w:rsid w:val="003F436F"/>
    <w:rsid w:val="00401A9E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13B8"/>
    <w:rsid w:val="00482BAD"/>
    <w:rsid w:val="004863BF"/>
    <w:rsid w:val="004907B4"/>
    <w:rsid w:val="00496E7C"/>
    <w:rsid w:val="00497491"/>
    <w:rsid w:val="004A0EA5"/>
    <w:rsid w:val="004A3AD6"/>
    <w:rsid w:val="004B0995"/>
    <w:rsid w:val="004C1331"/>
    <w:rsid w:val="004C76DF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0981"/>
    <w:rsid w:val="00541D9D"/>
    <w:rsid w:val="00541E2D"/>
    <w:rsid w:val="0054769F"/>
    <w:rsid w:val="00551E95"/>
    <w:rsid w:val="00553CD9"/>
    <w:rsid w:val="0055455E"/>
    <w:rsid w:val="005604EA"/>
    <w:rsid w:val="00576D16"/>
    <w:rsid w:val="00580C6B"/>
    <w:rsid w:val="00585674"/>
    <w:rsid w:val="0058629C"/>
    <w:rsid w:val="00591CEF"/>
    <w:rsid w:val="00592519"/>
    <w:rsid w:val="005939BD"/>
    <w:rsid w:val="005955D1"/>
    <w:rsid w:val="005A1C6A"/>
    <w:rsid w:val="005A3EDE"/>
    <w:rsid w:val="005A77EF"/>
    <w:rsid w:val="005B3586"/>
    <w:rsid w:val="005B6300"/>
    <w:rsid w:val="005B6345"/>
    <w:rsid w:val="005C3AC2"/>
    <w:rsid w:val="005C4787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4438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24571"/>
    <w:rsid w:val="0062460B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4EF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2E58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66AA"/>
    <w:rsid w:val="00737A19"/>
    <w:rsid w:val="00751961"/>
    <w:rsid w:val="0075721A"/>
    <w:rsid w:val="00765195"/>
    <w:rsid w:val="00767585"/>
    <w:rsid w:val="00770295"/>
    <w:rsid w:val="00773265"/>
    <w:rsid w:val="00773CA8"/>
    <w:rsid w:val="00784FF5"/>
    <w:rsid w:val="0078688B"/>
    <w:rsid w:val="00786BDF"/>
    <w:rsid w:val="007874B4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26CDE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16AC6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77315"/>
    <w:rsid w:val="009839AF"/>
    <w:rsid w:val="009877AA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B6697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16F90"/>
    <w:rsid w:val="00B21802"/>
    <w:rsid w:val="00B25D10"/>
    <w:rsid w:val="00B35242"/>
    <w:rsid w:val="00B35F84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16CED"/>
    <w:rsid w:val="00C22A00"/>
    <w:rsid w:val="00C2356B"/>
    <w:rsid w:val="00C3002A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3324"/>
    <w:rsid w:val="00CB724F"/>
    <w:rsid w:val="00CC0A46"/>
    <w:rsid w:val="00CC3B52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6229"/>
    <w:rsid w:val="00D229A6"/>
    <w:rsid w:val="00D23CB7"/>
    <w:rsid w:val="00D26802"/>
    <w:rsid w:val="00D30924"/>
    <w:rsid w:val="00D4065B"/>
    <w:rsid w:val="00D42EF2"/>
    <w:rsid w:val="00D443E7"/>
    <w:rsid w:val="00D505A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705F"/>
    <w:rsid w:val="00E9004B"/>
    <w:rsid w:val="00EA53CF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23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5DAAF"/>
  <w15:docId w15:val="{035C730E-F703-479E-BCE7-043CB27F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526"/>
    <w:rsid w:val="000D0BD5"/>
    <w:rsid w:val="003175FE"/>
    <w:rsid w:val="00371401"/>
    <w:rsid w:val="00372185"/>
    <w:rsid w:val="00482405"/>
    <w:rsid w:val="00535914"/>
    <w:rsid w:val="00785C66"/>
    <w:rsid w:val="007C7381"/>
    <w:rsid w:val="008D35CD"/>
    <w:rsid w:val="00B16884"/>
    <w:rsid w:val="00B67BDD"/>
    <w:rsid w:val="00C42526"/>
    <w:rsid w:val="00C63A8B"/>
    <w:rsid w:val="00D75274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A676019-BDAD-41F1-BE72-7D886E0A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622</TotalTime>
  <Pages>18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11993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39</cp:revision>
  <cp:lastPrinted>2014-12-17T17:01:00Z</cp:lastPrinted>
  <dcterms:created xsi:type="dcterms:W3CDTF">2015-08-04T20:47:00Z</dcterms:created>
  <dcterms:modified xsi:type="dcterms:W3CDTF">2017-10-25T18:02:00Z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