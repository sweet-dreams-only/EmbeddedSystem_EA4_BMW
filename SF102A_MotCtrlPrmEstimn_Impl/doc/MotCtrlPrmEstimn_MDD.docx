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08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833"/>
    <w:rsid w:val="00273A0B"/>
    <w:rsid w:val="00285D9D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48BA"/>
    <w:rsid w:val="004D5D37"/>
    <w:rsid w:val="004E39D0"/>
    <w:rsid w:val="004E6E5E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31A6"/>
    <w:rsid w:val="007F746C"/>
    <w:rsid w:val="008068A5"/>
    <w:rsid w:val="008119C7"/>
    <w:rsid w:val="00820AE5"/>
    <w:rsid w:val="0082456E"/>
    <w:rsid w:val="0082534B"/>
    <w:rsid w:val="0082548C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A7208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05966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007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C0959"/>
    <w:rsid w:val="00DC598C"/>
    <w:rsid w:val="00DD3B65"/>
    <w:rsid w:val="00DD6E88"/>
    <w:rsid w:val="00DE23CE"/>
    <w:rsid w:val="00DE2FDE"/>
    <w:rsid w:val="00DF4415"/>
    <w:rsid w:val="00E020FC"/>
    <w:rsid w:val="00E03151"/>
    <w:rsid w:val="00E044C8"/>
    <w:rsid w:val="00E16D14"/>
    <w:rsid w:val="00E176AB"/>
    <w:rsid w:val="00E22BD9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95EAB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C196ED"/>
  <w15:docId w15:val="{AB4EC5F8-39A2-4B53-AFAF-07153425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85D9D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F95EAB"/>
    <w:rPr>
      <w:rFonts w:ascii="Arial" w:hAnsi="Arial"/>
      <w:b/>
      <w:kern w:val="28"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05966"/>
    <w:rPr>
      <w:rFonts w:ascii="Arial" w:hAnsi="Arial"/>
      <w:b/>
      <w:kern w:val="28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3734\Desktop\Component%20Basic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EAA344C60647959C686011FA2B7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D62D6-D55E-4185-84C7-A8CBE475723B}"/>
      </w:docPartPr>
      <w:docPartBody>
        <w:p w:rsidR="00271701" w:rsidRDefault="0008347D">
          <w:pPr>
            <w:pStyle w:val="1EEAA344C60647959C686011FA2B7B38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7D"/>
    <w:rsid w:val="0008347D"/>
    <w:rsid w:val="00271701"/>
    <w:rsid w:val="002B11FF"/>
    <w:rsid w:val="00472CC4"/>
    <w:rsid w:val="0063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EAA344C60647959C686011FA2B7B38">
    <w:name w:val="1EEAA344C60647959C686011FA2B7B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5E984993-B67B-4E24-A85C-61AD9CEF7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66</TotalTime>
  <Pages>15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7747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Binder, Brendon</dc:creator>
  <cp:lastModifiedBy>Brendon Binder</cp:lastModifiedBy>
  <cp:revision>7</cp:revision>
  <cp:lastPrinted>2014-12-17T17:01:00Z</cp:lastPrinted>
  <dcterms:created xsi:type="dcterms:W3CDTF">2017-12-06T13:33:00Z</dcterms:created>
  <dcterms:modified xsi:type="dcterms:W3CDTF">2017-12-06T17:12:00Z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