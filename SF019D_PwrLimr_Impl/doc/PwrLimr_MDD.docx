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6C0140A1"/>
    <w:multiLevelType w:val="hybridMultilevel"/>
    <w:tmpl w:val="66460DA4"/>
    <w:lvl w:ilvl="0" w:tplc="188AE19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09"/>
    <w:rsid w:val="000040A2"/>
    <w:rsid w:val="00007584"/>
    <w:rsid w:val="00010BFD"/>
    <w:rsid w:val="00015232"/>
    <w:rsid w:val="000201AB"/>
    <w:rsid w:val="000265E7"/>
    <w:rsid w:val="00030567"/>
    <w:rsid w:val="00030607"/>
    <w:rsid w:val="000318E7"/>
    <w:rsid w:val="0004234C"/>
    <w:rsid w:val="000515DF"/>
    <w:rsid w:val="0005223C"/>
    <w:rsid w:val="00053929"/>
    <w:rsid w:val="000558D3"/>
    <w:rsid w:val="000573ED"/>
    <w:rsid w:val="00057E0F"/>
    <w:rsid w:val="0006375B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67E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2DFC"/>
    <w:rsid w:val="001B4CA5"/>
    <w:rsid w:val="001B716A"/>
    <w:rsid w:val="001C3CBB"/>
    <w:rsid w:val="001D2F1D"/>
    <w:rsid w:val="001D38E6"/>
    <w:rsid w:val="001D6053"/>
    <w:rsid w:val="001E0996"/>
    <w:rsid w:val="001E4501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58F"/>
    <w:rsid w:val="00273A0B"/>
    <w:rsid w:val="002905EB"/>
    <w:rsid w:val="00296A79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65BF"/>
    <w:rsid w:val="002E7E59"/>
    <w:rsid w:val="002F0DA6"/>
    <w:rsid w:val="002F355F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93DD1"/>
    <w:rsid w:val="003A5B2A"/>
    <w:rsid w:val="003B4A55"/>
    <w:rsid w:val="003C70E0"/>
    <w:rsid w:val="003D456D"/>
    <w:rsid w:val="003E0894"/>
    <w:rsid w:val="003F18D9"/>
    <w:rsid w:val="003F3205"/>
    <w:rsid w:val="003F7FD4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D6C5D"/>
    <w:rsid w:val="004E2C4D"/>
    <w:rsid w:val="004E39D0"/>
    <w:rsid w:val="004E5FA8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378A7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012"/>
    <w:rsid w:val="005C7490"/>
    <w:rsid w:val="005D1E05"/>
    <w:rsid w:val="005D297B"/>
    <w:rsid w:val="005E1F2C"/>
    <w:rsid w:val="005E4680"/>
    <w:rsid w:val="005E57D6"/>
    <w:rsid w:val="005E61CD"/>
    <w:rsid w:val="005F2D10"/>
    <w:rsid w:val="005F3880"/>
    <w:rsid w:val="005F570E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58B2"/>
    <w:rsid w:val="00646455"/>
    <w:rsid w:val="006576DB"/>
    <w:rsid w:val="00660449"/>
    <w:rsid w:val="00665E4E"/>
    <w:rsid w:val="00667AE7"/>
    <w:rsid w:val="00673A6E"/>
    <w:rsid w:val="0067654E"/>
    <w:rsid w:val="006811FF"/>
    <w:rsid w:val="00681E5A"/>
    <w:rsid w:val="006845E9"/>
    <w:rsid w:val="00685A82"/>
    <w:rsid w:val="00686ED4"/>
    <w:rsid w:val="0069335D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E6F59"/>
    <w:rsid w:val="006F2855"/>
    <w:rsid w:val="006F3CF4"/>
    <w:rsid w:val="00700280"/>
    <w:rsid w:val="00702C1E"/>
    <w:rsid w:val="00707BA6"/>
    <w:rsid w:val="00715441"/>
    <w:rsid w:val="007219DD"/>
    <w:rsid w:val="00722EA8"/>
    <w:rsid w:val="00725671"/>
    <w:rsid w:val="00727610"/>
    <w:rsid w:val="00732AE7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A6178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54C1E"/>
    <w:rsid w:val="00862735"/>
    <w:rsid w:val="00865ACA"/>
    <w:rsid w:val="00866672"/>
    <w:rsid w:val="00866C6E"/>
    <w:rsid w:val="00871C89"/>
    <w:rsid w:val="008721B1"/>
    <w:rsid w:val="008721C3"/>
    <w:rsid w:val="00880D3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274D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430E7"/>
    <w:rsid w:val="00A639FF"/>
    <w:rsid w:val="00A64149"/>
    <w:rsid w:val="00A6463B"/>
    <w:rsid w:val="00A656E4"/>
    <w:rsid w:val="00A65D0B"/>
    <w:rsid w:val="00A71A73"/>
    <w:rsid w:val="00A72ADF"/>
    <w:rsid w:val="00A75159"/>
    <w:rsid w:val="00A75452"/>
    <w:rsid w:val="00A8287C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421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46CA"/>
    <w:rsid w:val="00B9722C"/>
    <w:rsid w:val="00BA089B"/>
    <w:rsid w:val="00BA0D62"/>
    <w:rsid w:val="00BA5041"/>
    <w:rsid w:val="00BA7BCD"/>
    <w:rsid w:val="00BB166E"/>
    <w:rsid w:val="00BB4210"/>
    <w:rsid w:val="00BB47A4"/>
    <w:rsid w:val="00BC45C7"/>
    <w:rsid w:val="00BC6B0F"/>
    <w:rsid w:val="00BD17E2"/>
    <w:rsid w:val="00BD2498"/>
    <w:rsid w:val="00BD29F5"/>
    <w:rsid w:val="00BD7322"/>
    <w:rsid w:val="00BE554B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43C98"/>
    <w:rsid w:val="00C5309C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42A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52A3A"/>
    <w:rsid w:val="00E61FD9"/>
    <w:rsid w:val="00E6550B"/>
    <w:rsid w:val="00E66332"/>
    <w:rsid w:val="00E85A59"/>
    <w:rsid w:val="00E9004B"/>
    <w:rsid w:val="00E96E95"/>
    <w:rsid w:val="00EB1228"/>
    <w:rsid w:val="00ED3D2B"/>
    <w:rsid w:val="00EE263E"/>
    <w:rsid w:val="00EE26AB"/>
    <w:rsid w:val="00EE3BBC"/>
    <w:rsid w:val="00EE6411"/>
    <w:rsid w:val="00EF190F"/>
    <w:rsid w:val="00F041E5"/>
    <w:rsid w:val="00F1257A"/>
    <w:rsid w:val="00F33BD1"/>
    <w:rsid w:val="00F36729"/>
    <w:rsid w:val="00F36CC2"/>
    <w:rsid w:val="00F417BB"/>
    <w:rsid w:val="00F4318C"/>
    <w:rsid w:val="00F43F8E"/>
    <w:rsid w:val="00F50209"/>
    <w:rsid w:val="00F51C8D"/>
    <w:rsid w:val="00F56F9A"/>
    <w:rsid w:val="00F602B0"/>
    <w:rsid w:val="00F651F5"/>
    <w:rsid w:val="00F727CE"/>
    <w:rsid w:val="00F737FE"/>
    <w:rsid w:val="00F90885"/>
    <w:rsid w:val="00F90FCC"/>
    <w:rsid w:val="00F91518"/>
    <w:rsid w:val="00F95E33"/>
    <w:rsid w:val="00FA3EC9"/>
    <w:rsid w:val="00FB39DC"/>
    <w:rsid w:val="00FC02CC"/>
    <w:rsid w:val="00FC45EA"/>
    <w:rsid w:val="00FC5A02"/>
    <w:rsid w:val="00FD049C"/>
    <w:rsid w:val="00FD293C"/>
    <w:rsid w:val="00FD60F0"/>
    <w:rsid w:val="00FE0FBB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4F7733"/>
  <w15:docId w15:val="{11B3F213-EAC0-40E7-9039-54A1363A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link w:val="Heading4Char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4Char">
    <w:name w:val="Heading 4 Char"/>
    <w:basedOn w:val="DefaultParagraphFont"/>
    <w:link w:val="Heading4"/>
    <w:rsid w:val="00A65D0B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SF019B_PwrLimr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630845DCD54931A804FA4B2F8B1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09703-FDE5-4F58-BFE5-C33736653A0D}"/>
      </w:docPartPr>
      <w:docPartBody>
        <w:p w:rsidR="00AC53DE" w:rsidRDefault="001F1AAF">
          <w:pPr>
            <w:pStyle w:val="7E630845DCD54931A804FA4B2F8B1FCD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AAF"/>
    <w:rsid w:val="00174164"/>
    <w:rsid w:val="001F1AAF"/>
    <w:rsid w:val="002646AE"/>
    <w:rsid w:val="002C33FE"/>
    <w:rsid w:val="0041572F"/>
    <w:rsid w:val="00442163"/>
    <w:rsid w:val="004426F7"/>
    <w:rsid w:val="004E01C8"/>
    <w:rsid w:val="006174CB"/>
    <w:rsid w:val="006473BF"/>
    <w:rsid w:val="00647AA3"/>
    <w:rsid w:val="006B65F2"/>
    <w:rsid w:val="007C67F4"/>
    <w:rsid w:val="007E4AE6"/>
    <w:rsid w:val="008E3E6A"/>
    <w:rsid w:val="00AC53DE"/>
    <w:rsid w:val="00F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E630845DCD54931A804FA4B2F8B1FCD">
    <w:name w:val="7E630845DCD54931A804FA4B2F8B1F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04CD6C-07AF-4F5E-971A-53AF0C4C6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46</TotalTime>
  <Pages>14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6411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Nexteer Employee</dc:creator>
  <cp:lastModifiedBy>Shawn Penning</cp:lastModifiedBy>
  <cp:revision>12</cp:revision>
  <cp:lastPrinted>2014-12-17T17:01:00Z</cp:lastPrinted>
  <dcterms:created xsi:type="dcterms:W3CDTF">2017-10-19T18:36:00Z</dcterms:created>
  <dcterms:modified xsi:type="dcterms:W3CDTF">2018-04-20T18:37:00Z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